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BA" w:rsidRDefault="004951BA" w:rsidP="0052276F">
      <w:pPr>
        <w:pStyle w:val="NormalWeb"/>
        <w:spacing w:after="0"/>
        <w:ind w:firstLine="709"/>
        <w:jc w:val="center"/>
      </w:pPr>
      <w:r>
        <w:rPr>
          <w:sz w:val="27"/>
          <w:szCs w:val="27"/>
        </w:rPr>
        <w:t>МIНIСТЕРСТВО ОСВIТИ I НАУКИ УКРАЇНИ</w:t>
      </w:r>
    </w:p>
    <w:p w:rsidR="004951BA" w:rsidRDefault="004951BA" w:rsidP="0052276F">
      <w:pPr>
        <w:pStyle w:val="NormalWeb"/>
        <w:spacing w:line="360" w:lineRule="auto"/>
        <w:jc w:val="center"/>
      </w:pPr>
      <w:r>
        <w:rPr>
          <w:sz w:val="27"/>
          <w:szCs w:val="27"/>
        </w:rPr>
        <w:t>НАЦIОНАЛЬНИЙ ТЕХНIЧНИЙ УНIВЕРСИТЕТ УКРАЇНИ</w:t>
      </w:r>
    </w:p>
    <w:p w:rsidR="004951BA" w:rsidRDefault="004951BA" w:rsidP="0052276F">
      <w:pPr>
        <w:pStyle w:val="NormalWeb"/>
        <w:spacing w:line="360" w:lineRule="auto"/>
        <w:jc w:val="center"/>
      </w:pPr>
      <w:r>
        <w:rPr>
          <w:sz w:val="27"/>
          <w:szCs w:val="27"/>
        </w:rPr>
        <w:t>«КИЇВСЬКИЙ ПОЛIТЕХНIЧНИЙ IНСТИТУТ»</w:t>
      </w:r>
    </w:p>
    <w:p w:rsidR="004951BA" w:rsidRDefault="004951BA" w:rsidP="0052276F">
      <w:pPr>
        <w:pStyle w:val="NormalWeb"/>
        <w:spacing w:line="360" w:lineRule="auto"/>
        <w:jc w:val="center"/>
      </w:pPr>
      <w:r>
        <w:rPr>
          <w:sz w:val="27"/>
          <w:szCs w:val="27"/>
        </w:rPr>
        <w:t>Кафедра прикладної математики</w:t>
      </w:r>
    </w:p>
    <w:p w:rsidR="004951BA" w:rsidRDefault="004951BA" w:rsidP="0052276F">
      <w:pPr>
        <w:pStyle w:val="NormalWeb"/>
        <w:spacing w:line="360" w:lineRule="auto"/>
        <w:jc w:val="center"/>
        <w:rPr>
          <w:sz w:val="27"/>
          <w:szCs w:val="27"/>
        </w:rPr>
      </w:pPr>
    </w:p>
    <w:p w:rsidR="004951BA" w:rsidRDefault="004951BA" w:rsidP="0052276F">
      <w:pPr>
        <w:pStyle w:val="NormalWeb"/>
        <w:spacing w:line="360" w:lineRule="auto"/>
        <w:jc w:val="center"/>
      </w:pPr>
      <w:r>
        <w:rPr>
          <w:sz w:val="27"/>
          <w:szCs w:val="27"/>
        </w:rPr>
        <w:t>ЗВІТ</w:t>
      </w:r>
    </w:p>
    <w:p w:rsidR="004951BA" w:rsidRDefault="004951BA" w:rsidP="0052276F">
      <w:pPr>
        <w:pStyle w:val="NormalWeb"/>
        <w:spacing w:line="360" w:lineRule="auto"/>
        <w:jc w:val="center"/>
      </w:pPr>
      <w:r>
        <w:rPr>
          <w:sz w:val="27"/>
          <w:szCs w:val="27"/>
        </w:rPr>
        <w:t>iз дисциплiни: «Технології колективної розробки програмного забезпечення»</w:t>
      </w:r>
    </w:p>
    <w:p w:rsidR="004951BA" w:rsidRDefault="004951BA" w:rsidP="0052276F">
      <w:pPr>
        <w:pStyle w:val="NormalWeb"/>
        <w:spacing w:line="360" w:lineRule="auto"/>
        <w:jc w:val="center"/>
      </w:pPr>
      <w:r>
        <w:rPr>
          <w:sz w:val="27"/>
          <w:szCs w:val="27"/>
        </w:rPr>
        <w:t xml:space="preserve">на тему: «Передпроектне дослідження проекту: </w:t>
      </w:r>
    </w:p>
    <w:p w:rsidR="004951BA" w:rsidRDefault="004951BA" w:rsidP="0052276F">
      <w:pPr>
        <w:pStyle w:val="NormalWeb"/>
        <w:spacing w:line="360" w:lineRule="auto"/>
        <w:jc w:val="center"/>
      </w:pPr>
      <w:r>
        <w:t>‘</w:t>
      </w:r>
      <w:r>
        <w:rPr>
          <w:sz w:val="27"/>
          <w:szCs w:val="27"/>
        </w:rPr>
        <w:t>Формування рейтингу студента’»</w:t>
      </w:r>
    </w:p>
    <w:p w:rsidR="004951BA" w:rsidRDefault="004951BA" w:rsidP="0052276F">
      <w:pPr>
        <w:pStyle w:val="NormalWeb"/>
        <w:spacing w:after="240" w:line="360" w:lineRule="auto"/>
      </w:pPr>
    </w:p>
    <w:p w:rsidR="004951BA" w:rsidRDefault="004951BA" w:rsidP="0052276F">
      <w:pPr>
        <w:pStyle w:val="NormalWeb"/>
        <w:spacing w:line="360" w:lineRule="auto"/>
      </w:pPr>
      <w:r>
        <w:rPr>
          <w:sz w:val="27"/>
          <w:szCs w:val="27"/>
        </w:rPr>
        <w:t>Виконав: Міронченко В. С.</w:t>
      </w:r>
    </w:p>
    <w:p w:rsidR="004951BA" w:rsidRDefault="004951BA" w:rsidP="0052276F">
      <w:pPr>
        <w:pStyle w:val="NormalWeb"/>
        <w:spacing w:line="360" w:lineRule="auto"/>
      </w:pPr>
      <w:r>
        <w:rPr>
          <w:sz w:val="27"/>
          <w:szCs w:val="27"/>
        </w:rPr>
        <w:t>Група: КМ-51</w:t>
      </w:r>
    </w:p>
    <w:p w:rsidR="004951BA" w:rsidRDefault="004951BA" w:rsidP="0052276F">
      <w:pPr>
        <w:pStyle w:val="NormalWeb"/>
        <w:spacing w:after="240" w:line="360" w:lineRule="auto"/>
        <w:ind w:left="4253"/>
      </w:pPr>
    </w:p>
    <w:p w:rsidR="004951BA" w:rsidRDefault="004951BA" w:rsidP="0052276F">
      <w:pPr>
        <w:pStyle w:val="NormalWeb"/>
        <w:spacing w:line="360" w:lineRule="auto"/>
        <w:ind w:left="4253"/>
      </w:pPr>
      <w:r>
        <w:rPr>
          <w:sz w:val="27"/>
          <w:szCs w:val="27"/>
        </w:rPr>
        <w:t>Засвідчую, що у цій роботі немає запозичень з праць інших авторів без відповідних посилань</w:t>
      </w:r>
    </w:p>
    <w:p w:rsidR="004951BA" w:rsidRDefault="004951BA" w:rsidP="0052276F">
      <w:pPr>
        <w:pStyle w:val="NormalWeb"/>
        <w:spacing w:after="240" w:line="360" w:lineRule="auto"/>
        <w:ind w:left="4253"/>
      </w:pPr>
    </w:p>
    <w:p w:rsidR="004951BA" w:rsidRDefault="004951BA" w:rsidP="0052276F">
      <w:pPr>
        <w:pStyle w:val="NormalWeb"/>
        <w:spacing w:after="240" w:line="360" w:lineRule="auto"/>
      </w:pPr>
    </w:p>
    <w:p w:rsidR="004951BA" w:rsidRDefault="004951BA" w:rsidP="0052276F">
      <w:pPr>
        <w:pStyle w:val="NormalWeb"/>
        <w:spacing w:line="360" w:lineRule="auto"/>
      </w:pPr>
      <w:r>
        <w:rPr>
          <w:sz w:val="27"/>
          <w:szCs w:val="27"/>
        </w:rPr>
        <w:t>Дата здачі:_____________</w:t>
      </w:r>
    </w:p>
    <w:p w:rsidR="004951BA" w:rsidRDefault="004951BA" w:rsidP="0052276F">
      <w:pPr>
        <w:pStyle w:val="NormalWeb"/>
        <w:spacing w:line="360" w:lineRule="auto"/>
      </w:pPr>
      <w:r>
        <w:rPr>
          <w:sz w:val="27"/>
          <w:szCs w:val="27"/>
        </w:rPr>
        <w:t>Перевірив: Терещенко І.О</w:t>
      </w:r>
    </w:p>
    <w:p w:rsidR="004951BA" w:rsidRDefault="004951BA" w:rsidP="0052276F">
      <w:pPr>
        <w:pStyle w:val="NormalWeb"/>
        <w:spacing w:line="36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Київ — 2016</w:t>
      </w:r>
    </w:p>
    <w:p w:rsidR="004951BA" w:rsidRPr="006962A5" w:rsidRDefault="004951BA" w:rsidP="006962A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1BA" w:rsidRDefault="004951BA" w:rsidP="00F0101B">
      <w:pPr>
        <w:rPr>
          <w:rFonts w:ascii="Times New Roman" w:hAnsi="Times New Roman"/>
          <w:sz w:val="28"/>
          <w:szCs w:val="28"/>
        </w:rPr>
      </w:pPr>
    </w:p>
    <w:p w:rsidR="004951BA" w:rsidRPr="00C32705" w:rsidRDefault="004951BA" w:rsidP="00F0101B">
      <w:pPr>
        <w:pStyle w:val="TOCHeading"/>
        <w:jc w:val="center"/>
        <w:rPr>
          <w:rFonts w:ascii="Times New Roman" w:hAnsi="Times New Roman"/>
          <w:b w:val="0"/>
          <w:color w:val="auto"/>
          <w:lang w:val="ru-RU"/>
        </w:rPr>
      </w:pPr>
      <w:bookmarkStart w:id="0" w:name="_GoBack"/>
      <w:r w:rsidRPr="00C32705">
        <w:rPr>
          <w:rFonts w:ascii="Times New Roman" w:hAnsi="Times New Roman"/>
          <w:b w:val="0"/>
          <w:color w:val="auto"/>
          <w:lang w:val="ru-RU"/>
        </w:rPr>
        <w:t>ЗМІСТ</w:t>
      </w:r>
    </w:p>
    <w:p w:rsidR="004951BA" w:rsidRPr="00C32705" w:rsidRDefault="004951BA" w:rsidP="00F0101B">
      <w:pPr>
        <w:rPr>
          <w:rFonts w:ascii="Times New Roman" w:hAnsi="Times New Roman"/>
          <w:sz w:val="28"/>
          <w:szCs w:val="28"/>
          <w:lang w:val="ru-RU" w:eastAsia="uk-UA"/>
        </w:rPr>
      </w:pPr>
    </w:p>
    <w:p w:rsidR="004951BA" w:rsidRDefault="004951BA">
      <w:pPr>
        <w:pStyle w:val="TOC1"/>
        <w:tabs>
          <w:tab w:val="right" w:leader="dot" w:pos="9629"/>
        </w:tabs>
        <w:rPr>
          <w:rFonts w:ascii="Times New Roman" w:hAnsi="Times New Roman"/>
          <w:noProof/>
          <w:sz w:val="24"/>
          <w:szCs w:val="24"/>
          <w:lang w:val="ru-RU" w:eastAsia="ru-RU"/>
        </w:rPr>
      </w:pPr>
      <w:r w:rsidRPr="00C32705">
        <w:rPr>
          <w:rFonts w:ascii="Times New Roman" w:hAnsi="Times New Roman"/>
          <w:sz w:val="28"/>
          <w:szCs w:val="28"/>
        </w:rPr>
        <w:fldChar w:fldCharType="begin"/>
      </w:r>
      <w:r w:rsidRPr="00C3270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32705">
        <w:rPr>
          <w:rFonts w:ascii="Times New Roman" w:hAnsi="Times New Roman"/>
          <w:sz w:val="28"/>
          <w:szCs w:val="28"/>
        </w:rPr>
        <w:fldChar w:fldCharType="separate"/>
      </w:r>
      <w:hyperlink w:anchor="_Toc465163291" w:history="1">
        <w:r w:rsidRPr="00200E18">
          <w:rPr>
            <w:rStyle w:val="Hyperlink"/>
            <w:rFonts w:ascii="Arial" w:hAnsi="Arial" w:cs="Arial"/>
            <w:noProof/>
            <w:lang w:val="ru-RU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1BA" w:rsidRDefault="004951BA">
      <w:pPr>
        <w:pStyle w:val="TOC1"/>
        <w:tabs>
          <w:tab w:val="right" w:leader="dot" w:pos="9629"/>
        </w:tabs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465163292" w:history="1">
        <w:r w:rsidRPr="00200E18">
          <w:rPr>
            <w:rStyle w:val="Hyperlink"/>
            <w:rFonts w:ascii="Arial" w:hAnsi="Arial" w:cs="Arial"/>
            <w:noProof/>
          </w:rPr>
          <w:t>СТВОРЕННЯ СПРИНТІВ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1BA" w:rsidRDefault="004951BA">
      <w:pPr>
        <w:pStyle w:val="TOC1"/>
        <w:tabs>
          <w:tab w:val="right" w:leader="dot" w:pos="9629"/>
        </w:tabs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465163293" w:history="1">
        <w:r w:rsidRPr="00200E18">
          <w:rPr>
            <w:rStyle w:val="Hyperlink"/>
            <w:rFonts w:ascii="Arial" w:hAnsi="Arial" w:cs="Arial"/>
            <w:noProof/>
            <w:lang w:val="ru-RU"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1BA" w:rsidRPr="00C32705" w:rsidRDefault="004951BA">
      <w:pPr>
        <w:rPr>
          <w:rFonts w:ascii="Times New Roman" w:hAnsi="Times New Roman"/>
          <w:sz w:val="28"/>
          <w:szCs w:val="28"/>
        </w:rPr>
      </w:pPr>
      <w:r w:rsidRPr="00C32705">
        <w:rPr>
          <w:rFonts w:ascii="Times New Roman" w:hAnsi="Times New Roman"/>
          <w:sz w:val="28"/>
          <w:szCs w:val="28"/>
        </w:rPr>
        <w:fldChar w:fldCharType="end"/>
      </w:r>
    </w:p>
    <w:p w:rsidR="004951BA" w:rsidRPr="0052276F" w:rsidRDefault="004951BA" w:rsidP="0052276F">
      <w:pPr>
        <w:pStyle w:val="Heading1"/>
        <w:jc w:val="center"/>
        <w:rPr>
          <w:rFonts w:ascii="Arial" w:hAnsi="Arial" w:cs="Arial"/>
          <w:sz w:val="32"/>
          <w:szCs w:val="32"/>
          <w:lang w:val="ru-RU"/>
        </w:rPr>
      </w:pPr>
      <w:r w:rsidRPr="00C32705">
        <w:rPr>
          <w:sz w:val="28"/>
          <w:szCs w:val="28"/>
        </w:rPr>
        <w:br w:type="page"/>
      </w:r>
      <w:bookmarkStart w:id="1" w:name="_Toc465163291"/>
      <w:bookmarkEnd w:id="0"/>
      <w:r w:rsidRPr="0052276F">
        <w:rPr>
          <w:rFonts w:ascii="Arial" w:hAnsi="Arial" w:cs="Arial"/>
          <w:sz w:val="32"/>
          <w:szCs w:val="32"/>
          <w:lang w:val="ru-RU"/>
        </w:rPr>
        <w:t>ВСТУП</w:t>
      </w:r>
      <w:bookmarkEnd w:id="1"/>
    </w:p>
    <w:p w:rsidR="004951BA" w:rsidRDefault="004951BA" w:rsidP="0052276F">
      <w:pPr>
        <w:pStyle w:val="NormalWeb"/>
        <w:spacing w:after="0"/>
        <w:rPr>
          <w:lang w:val="ru-RU"/>
        </w:rPr>
      </w:pPr>
    </w:p>
    <w:p w:rsidR="004951BA" w:rsidRDefault="004951BA" w:rsidP="001C5BC1">
      <w:pPr>
        <w:pStyle w:val="NormalWeb"/>
        <w:spacing w:after="0"/>
        <w:ind w:firstLine="708"/>
        <w:rPr>
          <w:sz w:val="28"/>
          <w:szCs w:val="28"/>
          <w:lang w:val="ru-RU"/>
        </w:rPr>
      </w:pPr>
      <w:r w:rsidRPr="0052276F">
        <w:rPr>
          <w:sz w:val="28"/>
          <w:szCs w:val="28"/>
        </w:rPr>
        <w:t xml:space="preserve">Scrum — методологія управління проектами для гнучкої розробки програмного забезпечення. </w:t>
      </w:r>
    </w:p>
    <w:p w:rsidR="004951BA" w:rsidRDefault="004951BA" w:rsidP="001C5BC1">
      <w:pPr>
        <w:pStyle w:val="NormalWeb"/>
        <w:spacing w:after="0"/>
        <w:ind w:firstLine="708"/>
        <w:rPr>
          <w:sz w:val="28"/>
          <w:szCs w:val="28"/>
          <w:lang w:val="ru-RU"/>
        </w:rPr>
      </w:pPr>
      <w:r w:rsidRPr="0052276F">
        <w:rPr>
          <w:sz w:val="28"/>
          <w:szCs w:val="28"/>
          <w:lang w:val="en-US"/>
        </w:rPr>
        <w:t>Sprint</w:t>
      </w:r>
      <w:r w:rsidRPr="0052276F">
        <w:rPr>
          <w:sz w:val="28"/>
          <w:szCs w:val="28"/>
          <w:lang w:val="ru-RU"/>
        </w:rPr>
        <w:t xml:space="preserve"> – </w:t>
      </w:r>
      <w:r w:rsidRPr="0052276F">
        <w:rPr>
          <w:sz w:val="28"/>
          <w:szCs w:val="28"/>
        </w:rPr>
        <w:t xml:space="preserve">ітерація скраму. </w:t>
      </w:r>
    </w:p>
    <w:p w:rsidR="004951BA" w:rsidRDefault="004951BA" w:rsidP="001C5BC1">
      <w:pPr>
        <w:pStyle w:val="NormalWeb"/>
        <w:spacing w:after="0"/>
        <w:ind w:firstLine="708"/>
        <w:rPr>
          <w:sz w:val="28"/>
          <w:szCs w:val="28"/>
        </w:rPr>
      </w:pPr>
      <w:r w:rsidRPr="0052276F">
        <w:rPr>
          <w:sz w:val="28"/>
          <w:szCs w:val="28"/>
        </w:rPr>
        <w:t>User Story — с</w:t>
      </w:r>
      <w:r>
        <w:rPr>
          <w:sz w:val="28"/>
          <w:szCs w:val="28"/>
        </w:rPr>
        <w:t>посіб описання вимог до системи, що розроблюється , сформульованих як одне, або більше речень  на повсякденній або діловій мові користувача.</w:t>
      </w:r>
    </w:p>
    <w:p w:rsidR="004951BA" w:rsidRPr="00FF3E4F" w:rsidRDefault="004951BA" w:rsidP="001C5BC1">
      <w:pPr>
        <w:pStyle w:val="NormalWeb"/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роботі потрібно виконати </w:t>
      </w:r>
      <w:r>
        <w:rPr>
          <w:sz w:val="28"/>
          <w:szCs w:val="28"/>
          <w:lang w:val="en-US"/>
        </w:rPr>
        <w:t>Scrum</w:t>
      </w:r>
      <w:r w:rsidRPr="001C5BC1">
        <w:rPr>
          <w:sz w:val="28"/>
          <w:szCs w:val="28"/>
        </w:rPr>
        <w:t>’</w:t>
      </w:r>
      <w:r>
        <w:rPr>
          <w:sz w:val="28"/>
          <w:szCs w:val="28"/>
        </w:rPr>
        <w:t xml:space="preserve">и з ієрархії процесів за допомогою сервісу </w:t>
      </w:r>
      <w:r>
        <w:rPr>
          <w:sz w:val="28"/>
          <w:szCs w:val="28"/>
          <w:lang w:val="en-US"/>
        </w:rPr>
        <w:t>Flying</w:t>
      </w:r>
      <w:r w:rsidRPr="00FF3E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Donut</w:t>
      </w:r>
      <w:r>
        <w:rPr>
          <w:sz w:val="28"/>
          <w:szCs w:val="28"/>
        </w:rPr>
        <w:t xml:space="preserve">, роботу оформити у вигляді скріншотів скрамів, та також зробити звіт по роботі та зробити </w:t>
      </w:r>
      <w:r>
        <w:rPr>
          <w:sz w:val="28"/>
          <w:szCs w:val="28"/>
          <w:lang w:val="en-US"/>
        </w:rPr>
        <w:t>Pull</w:t>
      </w:r>
      <w:r w:rsidRPr="00FF3E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FF3E4F">
        <w:rPr>
          <w:sz w:val="28"/>
          <w:szCs w:val="28"/>
        </w:rPr>
        <w:t xml:space="preserve"> до викладача в серв</w:t>
      </w:r>
      <w:r>
        <w:rPr>
          <w:sz w:val="28"/>
          <w:szCs w:val="28"/>
        </w:rPr>
        <w:t xml:space="preserve">ісі </w:t>
      </w:r>
      <w:r>
        <w:rPr>
          <w:sz w:val="28"/>
          <w:szCs w:val="28"/>
          <w:lang w:val="en-US"/>
        </w:rPr>
        <w:t>Git</w:t>
      </w:r>
      <w:r w:rsidRPr="00FF3E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FF3E4F">
        <w:rPr>
          <w:sz w:val="28"/>
          <w:szCs w:val="28"/>
        </w:rPr>
        <w:t xml:space="preserve">. </w:t>
      </w:r>
    </w:p>
    <w:p w:rsidR="004951BA" w:rsidRPr="00BF0264" w:rsidRDefault="004951BA" w:rsidP="000F3EBD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4951BA" w:rsidRDefault="004951BA" w:rsidP="0052276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br w:type="page"/>
      </w:r>
      <w:bookmarkStart w:id="2" w:name="_Toc465163292"/>
      <w:r>
        <w:rPr>
          <w:rFonts w:ascii="Arial" w:hAnsi="Arial" w:cs="Arial"/>
          <w:sz w:val="32"/>
          <w:szCs w:val="32"/>
        </w:rPr>
        <w:t>СТВОРЕННЯ СПРИНТІВ</w:t>
      </w:r>
      <w:bookmarkEnd w:id="2"/>
    </w:p>
    <w:p w:rsidR="004951BA" w:rsidRDefault="004951BA" w:rsidP="0052276F">
      <w:pPr>
        <w:pStyle w:val="NormalWeb"/>
        <w:spacing w:after="240"/>
        <w:jc w:val="center"/>
      </w:pPr>
    </w:p>
    <w:p w:rsidR="004951BA" w:rsidRDefault="004951BA" w:rsidP="0052276F">
      <w:pPr>
        <w:pStyle w:val="NormalWeb"/>
        <w:ind w:firstLine="708"/>
        <w:rPr>
          <w:sz w:val="28"/>
          <w:szCs w:val="28"/>
        </w:rPr>
      </w:pPr>
      <w:r w:rsidRPr="0052276F">
        <w:rPr>
          <w:sz w:val="28"/>
          <w:szCs w:val="28"/>
        </w:rPr>
        <w:t xml:space="preserve">Створення скраму для проекту “Формування рейтингу студента” було створено за допомогою сервісу http://www.flying-donut.com/. За аналізом </w:t>
      </w:r>
      <w:r w:rsidRPr="0052276F">
        <w:rPr>
          <w:sz w:val="28"/>
          <w:szCs w:val="28"/>
          <w:lang w:val="en-US"/>
        </w:rPr>
        <w:t>UserStory</w:t>
      </w:r>
      <w:r w:rsidRPr="0052276F">
        <w:rPr>
          <w:sz w:val="28"/>
          <w:szCs w:val="28"/>
          <w:lang w:val="ru-RU"/>
        </w:rPr>
        <w:t xml:space="preserve"> </w:t>
      </w:r>
      <w:r w:rsidRPr="0052276F">
        <w:rPr>
          <w:sz w:val="28"/>
          <w:szCs w:val="28"/>
        </w:rPr>
        <w:t xml:space="preserve">були сформовані спрінти. </w:t>
      </w:r>
    </w:p>
    <w:p w:rsidR="004951BA" w:rsidRDefault="004951BA" w:rsidP="0052276F">
      <w:pPr>
        <w:pStyle w:val="NormalWeb"/>
        <w:rPr>
          <w:sz w:val="28"/>
          <w:szCs w:val="28"/>
        </w:rPr>
      </w:pPr>
      <w:r w:rsidRPr="001D612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228.6pt">
            <v:imagedata r:id="rId7" o:title=""/>
          </v:shape>
        </w:pict>
      </w:r>
    </w:p>
    <w:p w:rsidR="004951BA" w:rsidRDefault="004951BA" w:rsidP="0052276F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Рис.1 Спрінт 1</w:t>
      </w:r>
    </w:p>
    <w:p w:rsidR="004951BA" w:rsidRDefault="004951BA" w:rsidP="0052276F">
      <w:pPr>
        <w:pStyle w:val="NormalWeb"/>
        <w:rPr>
          <w:sz w:val="28"/>
          <w:szCs w:val="28"/>
        </w:rPr>
      </w:pPr>
      <w:r w:rsidRPr="001D6128">
        <w:rPr>
          <w:sz w:val="28"/>
          <w:szCs w:val="28"/>
        </w:rPr>
        <w:pict>
          <v:shape id="_x0000_i1026" type="#_x0000_t75" style="width:490.8pt;height:289.8pt">
            <v:imagedata r:id="rId8" o:title=""/>
          </v:shape>
        </w:pict>
      </w:r>
    </w:p>
    <w:p w:rsidR="004951BA" w:rsidRDefault="004951BA" w:rsidP="0052276F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Рис.2 Спрінт 2</w:t>
      </w:r>
    </w:p>
    <w:p w:rsidR="004951BA" w:rsidRPr="0052276F" w:rsidRDefault="004951BA" w:rsidP="0052276F">
      <w:pPr>
        <w:pStyle w:val="NormalWeb"/>
        <w:rPr>
          <w:sz w:val="28"/>
          <w:szCs w:val="28"/>
        </w:rPr>
      </w:pPr>
    </w:p>
    <w:p w:rsidR="004951BA" w:rsidRDefault="004951BA" w:rsidP="0052276F">
      <w:pPr>
        <w:pStyle w:val="NormalWeb"/>
        <w:rPr>
          <w:sz w:val="28"/>
          <w:szCs w:val="28"/>
        </w:rPr>
      </w:pPr>
      <w:r w:rsidRPr="001D6128">
        <w:rPr>
          <w:sz w:val="28"/>
          <w:szCs w:val="28"/>
        </w:rPr>
        <w:pict>
          <v:shape id="_x0000_i1027" type="#_x0000_t75" style="width:486.6pt;height:291.6pt">
            <v:imagedata r:id="rId9" o:title=""/>
          </v:shape>
        </w:pict>
      </w:r>
    </w:p>
    <w:p w:rsidR="004951BA" w:rsidRPr="001C5BC1" w:rsidRDefault="004951BA" w:rsidP="00D74CA7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Рис.3 Спрінт 3</w:t>
      </w:r>
    </w:p>
    <w:p w:rsidR="004951BA" w:rsidRPr="0052276F" w:rsidRDefault="004951BA" w:rsidP="0052276F">
      <w:pPr>
        <w:pStyle w:val="Heading1"/>
        <w:jc w:val="center"/>
        <w:rPr>
          <w:rFonts w:ascii="Arial" w:hAnsi="Arial" w:cs="Arial"/>
          <w:sz w:val="32"/>
          <w:szCs w:val="32"/>
          <w:lang w:val="ru-RU"/>
        </w:rPr>
      </w:pPr>
      <w:bookmarkStart w:id="3" w:name="_Toc432861169"/>
      <w:r>
        <w:rPr>
          <w:sz w:val="28"/>
          <w:szCs w:val="28"/>
        </w:rPr>
        <w:br w:type="page"/>
      </w:r>
      <w:bookmarkStart w:id="4" w:name="_Toc465163293"/>
      <w:r w:rsidRPr="0052276F">
        <w:rPr>
          <w:rFonts w:ascii="Arial" w:hAnsi="Arial" w:cs="Arial"/>
          <w:sz w:val="32"/>
          <w:szCs w:val="32"/>
          <w:lang w:val="ru-RU"/>
        </w:rPr>
        <w:t>ВИСНОВКИ</w:t>
      </w:r>
      <w:bookmarkEnd w:id="4"/>
    </w:p>
    <w:p w:rsidR="004951BA" w:rsidRDefault="004951BA" w:rsidP="0052276F">
      <w:pPr>
        <w:pStyle w:val="NormalWeb"/>
        <w:spacing w:after="240"/>
        <w:jc w:val="center"/>
      </w:pPr>
    </w:p>
    <w:p w:rsidR="004951BA" w:rsidRDefault="004951BA" w:rsidP="00FF3E4F">
      <w:pPr>
        <w:pStyle w:val="NormalWeb"/>
        <w:ind w:firstLine="708"/>
      </w:pPr>
      <w:r>
        <w:rPr>
          <w:sz w:val="27"/>
          <w:szCs w:val="27"/>
        </w:rPr>
        <w:t xml:space="preserve">В даній роботі були отримані знання для створення Scrum за темою проекту - «Формування рейтингу студента». Завдання виконано за допомогою сервісу </w:t>
      </w:r>
      <w:r>
        <w:rPr>
          <w:sz w:val="27"/>
          <w:szCs w:val="27"/>
          <w:lang w:val="en-US"/>
        </w:rPr>
        <w:t>F</w:t>
      </w:r>
      <w:r>
        <w:rPr>
          <w:sz w:val="27"/>
          <w:szCs w:val="27"/>
        </w:rPr>
        <w:t>lying-donut, шляхом створення приватного проекту. Результат роботи оформлено у вигляді звіту.</w:t>
      </w:r>
    </w:p>
    <w:p w:rsidR="004951BA" w:rsidRDefault="004951BA" w:rsidP="0052276F">
      <w:pPr>
        <w:pStyle w:val="NormalWeb"/>
        <w:spacing w:after="240"/>
      </w:pPr>
    </w:p>
    <w:p w:rsidR="004951BA" w:rsidRDefault="004951BA" w:rsidP="001B6DB9">
      <w:pPr>
        <w:pStyle w:val="Heading2"/>
        <w:jc w:val="center"/>
        <w:rPr>
          <w:rFonts w:ascii="Times New Roman" w:hAnsi="Times New Roman"/>
          <w:b w:val="0"/>
          <w:color w:val="auto"/>
          <w:sz w:val="28"/>
          <w:szCs w:val="28"/>
          <w:shd w:val="clear" w:color="auto" w:fill="FFFFFF"/>
        </w:rPr>
      </w:pPr>
    </w:p>
    <w:p w:rsidR="004951BA" w:rsidRDefault="004951BA" w:rsidP="001B6DB9">
      <w:pPr>
        <w:pStyle w:val="Heading2"/>
        <w:jc w:val="center"/>
        <w:rPr>
          <w:rFonts w:ascii="Times New Roman" w:hAnsi="Times New Roman"/>
          <w:b w:val="0"/>
          <w:color w:val="auto"/>
          <w:sz w:val="28"/>
          <w:szCs w:val="28"/>
          <w:shd w:val="clear" w:color="auto" w:fill="FFFFFF"/>
        </w:rPr>
      </w:pPr>
    </w:p>
    <w:p w:rsidR="004951BA" w:rsidRDefault="004951BA" w:rsidP="001B6DB9">
      <w:pPr>
        <w:pStyle w:val="Heading2"/>
        <w:jc w:val="center"/>
        <w:rPr>
          <w:rFonts w:ascii="Times New Roman" w:hAnsi="Times New Roman"/>
          <w:b w:val="0"/>
          <w:color w:val="auto"/>
          <w:sz w:val="28"/>
          <w:szCs w:val="28"/>
          <w:shd w:val="clear" w:color="auto" w:fill="FFFFFF"/>
        </w:rPr>
      </w:pPr>
    </w:p>
    <w:p w:rsidR="004951BA" w:rsidRDefault="004951BA" w:rsidP="001B6DB9">
      <w:pPr>
        <w:pStyle w:val="Heading2"/>
        <w:jc w:val="center"/>
        <w:rPr>
          <w:rFonts w:ascii="Times New Roman" w:hAnsi="Times New Roman"/>
          <w:b w:val="0"/>
          <w:color w:val="auto"/>
          <w:sz w:val="28"/>
          <w:szCs w:val="28"/>
          <w:shd w:val="clear" w:color="auto" w:fill="FFFFFF"/>
        </w:rPr>
      </w:pPr>
    </w:p>
    <w:p w:rsidR="004951BA" w:rsidRDefault="004951BA" w:rsidP="001B6DB9">
      <w:pPr>
        <w:pStyle w:val="Heading2"/>
        <w:jc w:val="center"/>
        <w:rPr>
          <w:rFonts w:ascii="Times New Roman" w:hAnsi="Times New Roman"/>
          <w:b w:val="0"/>
          <w:color w:val="auto"/>
          <w:sz w:val="28"/>
          <w:szCs w:val="28"/>
          <w:shd w:val="clear" w:color="auto" w:fill="FFFFFF"/>
        </w:rPr>
      </w:pPr>
    </w:p>
    <w:p w:rsidR="004951BA" w:rsidRDefault="004951BA" w:rsidP="001B6DB9">
      <w:pPr>
        <w:pStyle w:val="Heading2"/>
        <w:jc w:val="center"/>
        <w:rPr>
          <w:rFonts w:ascii="Times New Roman" w:hAnsi="Times New Roman"/>
          <w:b w:val="0"/>
          <w:color w:val="auto"/>
          <w:sz w:val="28"/>
          <w:szCs w:val="28"/>
          <w:shd w:val="clear" w:color="auto" w:fill="FFFFFF"/>
        </w:rPr>
      </w:pPr>
    </w:p>
    <w:p w:rsidR="004951BA" w:rsidRDefault="004951BA" w:rsidP="005B6351"/>
    <w:p w:rsidR="004951BA" w:rsidRPr="005B6351" w:rsidRDefault="004951BA" w:rsidP="005B6351"/>
    <w:bookmarkEnd w:id="3"/>
    <w:p w:rsidR="004951BA" w:rsidRPr="004A0CCA" w:rsidRDefault="004951BA" w:rsidP="00714CE8"/>
    <w:sectPr w:rsidR="004951BA" w:rsidRPr="004A0CCA" w:rsidSect="00F0101B">
      <w:head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1BA" w:rsidRDefault="004951BA" w:rsidP="00F0101B">
      <w:pPr>
        <w:spacing w:after="0" w:line="240" w:lineRule="auto"/>
      </w:pPr>
      <w:r>
        <w:separator/>
      </w:r>
    </w:p>
  </w:endnote>
  <w:endnote w:type="continuationSeparator" w:id="0">
    <w:p w:rsidR="004951BA" w:rsidRDefault="004951BA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1BA" w:rsidRDefault="004951BA" w:rsidP="00F0101B">
      <w:pPr>
        <w:spacing w:after="0" w:line="240" w:lineRule="auto"/>
      </w:pPr>
      <w:r>
        <w:separator/>
      </w:r>
    </w:p>
  </w:footnote>
  <w:footnote w:type="continuationSeparator" w:id="0">
    <w:p w:rsidR="004951BA" w:rsidRDefault="004951BA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BA" w:rsidRDefault="004951BA">
    <w:pPr>
      <w:pStyle w:val="Header"/>
      <w:jc w:val="right"/>
    </w:pPr>
    <w:fldSimple w:instr="PAGE   \* MERGEFORMAT">
      <w:r w:rsidRPr="00FF3E4F">
        <w:rPr>
          <w:noProof/>
          <w:lang w:val="ru-RU"/>
        </w:rPr>
        <w:t>6</w:t>
      </w:r>
    </w:fldSimple>
  </w:p>
  <w:p w:rsidR="004951BA" w:rsidRDefault="004951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cs="Times New Roman"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cs="Times New Roman"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19062769"/>
    <w:multiLevelType w:val="hybridMultilevel"/>
    <w:tmpl w:val="60C83D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cs="Times New Roman"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cs="Times New Roman" w:hint="default"/>
      </w:rPr>
    </w:lvl>
  </w:abstractNum>
  <w:abstractNum w:abstractNumId="5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cs="Times New Roman"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cs="Times New Roman" w:hint="default"/>
      </w:rPr>
    </w:lvl>
  </w:abstractNum>
  <w:abstractNum w:abstractNumId="10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3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BB4B95"/>
    <w:multiLevelType w:val="hybridMultilevel"/>
    <w:tmpl w:val="C3FABF62"/>
    <w:lvl w:ilvl="0" w:tplc="04220019">
      <w:start w:val="1"/>
      <w:numFmt w:val="lowerLetter"/>
      <w:lvlText w:val="%1."/>
      <w:lvlJc w:val="left"/>
      <w:pPr>
        <w:ind w:left="1146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6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8">
    <w:nsid w:val="7C981844"/>
    <w:multiLevelType w:val="hybridMultilevel"/>
    <w:tmpl w:val="29A02BE2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9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0"/>
  </w:num>
  <w:num w:numId="4">
    <w:abstractNumId w:val="12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16"/>
  </w:num>
  <w:num w:numId="14">
    <w:abstractNumId w:val="5"/>
  </w:num>
  <w:num w:numId="15">
    <w:abstractNumId w:val="0"/>
  </w:num>
  <w:num w:numId="16">
    <w:abstractNumId w:val="19"/>
  </w:num>
  <w:num w:numId="17">
    <w:abstractNumId w:val="8"/>
  </w:num>
  <w:num w:numId="18">
    <w:abstractNumId w:val="13"/>
  </w:num>
  <w:num w:numId="19">
    <w:abstractNumId w:val="3"/>
  </w:num>
  <w:num w:numId="20">
    <w:abstractNumId w:val="15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ED3"/>
    <w:rsid w:val="00004975"/>
    <w:rsid w:val="000509C0"/>
    <w:rsid w:val="0005645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3EB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5FF1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3C4B"/>
    <w:rsid w:val="001C5465"/>
    <w:rsid w:val="001C561D"/>
    <w:rsid w:val="001C5BC1"/>
    <w:rsid w:val="001D6128"/>
    <w:rsid w:val="001E6ED3"/>
    <w:rsid w:val="001F1F74"/>
    <w:rsid w:val="001F52B0"/>
    <w:rsid w:val="00200E18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C27BF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71B8E"/>
    <w:rsid w:val="00371EB7"/>
    <w:rsid w:val="0038176E"/>
    <w:rsid w:val="00382DBD"/>
    <w:rsid w:val="00397948"/>
    <w:rsid w:val="003B556B"/>
    <w:rsid w:val="003F0CA9"/>
    <w:rsid w:val="003F617F"/>
    <w:rsid w:val="003F7CA7"/>
    <w:rsid w:val="00400742"/>
    <w:rsid w:val="0040229E"/>
    <w:rsid w:val="00412141"/>
    <w:rsid w:val="00451A66"/>
    <w:rsid w:val="00452DC8"/>
    <w:rsid w:val="00455530"/>
    <w:rsid w:val="00455B59"/>
    <w:rsid w:val="00461CCE"/>
    <w:rsid w:val="00461DB0"/>
    <w:rsid w:val="004658BC"/>
    <w:rsid w:val="00474CF3"/>
    <w:rsid w:val="00484133"/>
    <w:rsid w:val="004951BA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45AB"/>
    <w:rsid w:val="004F5840"/>
    <w:rsid w:val="005039B8"/>
    <w:rsid w:val="0050470A"/>
    <w:rsid w:val="005057F1"/>
    <w:rsid w:val="00511145"/>
    <w:rsid w:val="0052128F"/>
    <w:rsid w:val="0052276F"/>
    <w:rsid w:val="00541279"/>
    <w:rsid w:val="00542F63"/>
    <w:rsid w:val="0054759F"/>
    <w:rsid w:val="00547F9E"/>
    <w:rsid w:val="0055583C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84428"/>
    <w:rsid w:val="0069209A"/>
    <w:rsid w:val="006962A5"/>
    <w:rsid w:val="006A2314"/>
    <w:rsid w:val="006C33D7"/>
    <w:rsid w:val="006C3712"/>
    <w:rsid w:val="006C4399"/>
    <w:rsid w:val="006D03B0"/>
    <w:rsid w:val="006D1F25"/>
    <w:rsid w:val="006D53C2"/>
    <w:rsid w:val="006E167E"/>
    <w:rsid w:val="006E605F"/>
    <w:rsid w:val="006F1D9B"/>
    <w:rsid w:val="006F59D9"/>
    <w:rsid w:val="00714CE8"/>
    <w:rsid w:val="00727CAF"/>
    <w:rsid w:val="00733138"/>
    <w:rsid w:val="00751E2E"/>
    <w:rsid w:val="007567FD"/>
    <w:rsid w:val="00766068"/>
    <w:rsid w:val="00771B93"/>
    <w:rsid w:val="00772F02"/>
    <w:rsid w:val="007810D5"/>
    <w:rsid w:val="0079345F"/>
    <w:rsid w:val="007A4CC0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63CC2"/>
    <w:rsid w:val="00872E80"/>
    <w:rsid w:val="00883B53"/>
    <w:rsid w:val="0088661D"/>
    <w:rsid w:val="0089586C"/>
    <w:rsid w:val="008B3008"/>
    <w:rsid w:val="008B4297"/>
    <w:rsid w:val="008C0883"/>
    <w:rsid w:val="008C5FCC"/>
    <w:rsid w:val="008E2AEA"/>
    <w:rsid w:val="008F7E2F"/>
    <w:rsid w:val="0091234B"/>
    <w:rsid w:val="00954CFA"/>
    <w:rsid w:val="0097269C"/>
    <w:rsid w:val="009776BD"/>
    <w:rsid w:val="00984AB5"/>
    <w:rsid w:val="00992FC3"/>
    <w:rsid w:val="00996DCE"/>
    <w:rsid w:val="009A4C10"/>
    <w:rsid w:val="009B6649"/>
    <w:rsid w:val="009D0B28"/>
    <w:rsid w:val="009F0876"/>
    <w:rsid w:val="00A01F46"/>
    <w:rsid w:val="00A04A48"/>
    <w:rsid w:val="00A44D32"/>
    <w:rsid w:val="00A47494"/>
    <w:rsid w:val="00A625FD"/>
    <w:rsid w:val="00A64367"/>
    <w:rsid w:val="00A657B9"/>
    <w:rsid w:val="00A6653F"/>
    <w:rsid w:val="00A828D5"/>
    <w:rsid w:val="00A86711"/>
    <w:rsid w:val="00A9270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47C53"/>
    <w:rsid w:val="00B517C7"/>
    <w:rsid w:val="00B8213A"/>
    <w:rsid w:val="00BA3AD7"/>
    <w:rsid w:val="00BF0264"/>
    <w:rsid w:val="00C132D7"/>
    <w:rsid w:val="00C2092D"/>
    <w:rsid w:val="00C32705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E4278"/>
    <w:rsid w:val="00CF269E"/>
    <w:rsid w:val="00CF593E"/>
    <w:rsid w:val="00D01728"/>
    <w:rsid w:val="00D342B6"/>
    <w:rsid w:val="00D46303"/>
    <w:rsid w:val="00D648FD"/>
    <w:rsid w:val="00D71760"/>
    <w:rsid w:val="00D74CA7"/>
    <w:rsid w:val="00D81026"/>
    <w:rsid w:val="00D84E8A"/>
    <w:rsid w:val="00D96EF3"/>
    <w:rsid w:val="00DC691E"/>
    <w:rsid w:val="00DC6B81"/>
    <w:rsid w:val="00DC7604"/>
    <w:rsid w:val="00DD1FEB"/>
    <w:rsid w:val="00DD347B"/>
    <w:rsid w:val="00DD3F1E"/>
    <w:rsid w:val="00DD598A"/>
    <w:rsid w:val="00DF3EE6"/>
    <w:rsid w:val="00DF5918"/>
    <w:rsid w:val="00E1106A"/>
    <w:rsid w:val="00E1108B"/>
    <w:rsid w:val="00E21F04"/>
    <w:rsid w:val="00E32413"/>
    <w:rsid w:val="00E461F9"/>
    <w:rsid w:val="00E47ADB"/>
    <w:rsid w:val="00E57C3F"/>
    <w:rsid w:val="00E72016"/>
    <w:rsid w:val="00E753F4"/>
    <w:rsid w:val="00E82F76"/>
    <w:rsid w:val="00E840B9"/>
    <w:rsid w:val="00E9697B"/>
    <w:rsid w:val="00EB0FC0"/>
    <w:rsid w:val="00EC4FEB"/>
    <w:rsid w:val="00ED4E0C"/>
    <w:rsid w:val="00ED5963"/>
    <w:rsid w:val="00EE162D"/>
    <w:rsid w:val="00EF7939"/>
    <w:rsid w:val="00F0101B"/>
    <w:rsid w:val="00F10D35"/>
    <w:rsid w:val="00F279BD"/>
    <w:rsid w:val="00F32F9A"/>
    <w:rsid w:val="00F56DE8"/>
    <w:rsid w:val="00F729DA"/>
    <w:rsid w:val="00F77014"/>
    <w:rsid w:val="00F83BD9"/>
    <w:rsid w:val="00F84EC6"/>
    <w:rsid w:val="00F869F7"/>
    <w:rsid w:val="00FA4CFD"/>
    <w:rsid w:val="00FA5FCE"/>
    <w:rsid w:val="00FA71E4"/>
    <w:rsid w:val="00FB1D84"/>
    <w:rsid w:val="00FC48B7"/>
    <w:rsid w:val="00FD550B"/>
    <w:rsid w:val="00FD5817"/>
    <w:rsid w:val="00FF29C2"/>
    <w:rsid w:val="00FF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F0876"/>
    <w:pPr>
      <w:spacing w:after="200" w:line="276" w:lineRule="auto"/>
    </w:pPr>
    <w:rPr>
      <w:lang w:val="uk-UA" w:eastAsia="en-US"/>
    </w:rPr>
  </w:style>
  <w:style w:type="paragraph" w:styleId="Heading1">
    <w:name w:val="heading 1"/>
    <w:basedOn w:val="Normal"/>
    <w:link w:val="Heading1Char"/>
    <w:uiPriority w:val="9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7C0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3C4B"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7F6A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37C0D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C3C4B"/>
    <w:rPr>
      <w:rFonts w:ascii="Cambria" w:hAnsi="Cambria" w:cs="Times New Roman"/>
      <w:color w:val="243F60"/>
      <w:sz w:val="24"/>
      <w:szCs w:val="24"/>
    </w:rPr>
  </w:style>
  <w:style w:type="paragraph" w:styleId="NormalWeb">
    <w:name w:val="Normal (Web)"/>
    <w:basedOn w:val="Normal"/>
    <w:uiPriority w:val="99"/>
    <w:semiHidden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99"/>
    <w:qFormat/>
    <w:rsid w:val="00B00DAE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137F6A"/>
    <w:rPr>
      <w:rFonts w:cs="Times New Roman"/>
    </w:rPr>
  </w:style>
  <w:style w:type="paragraph" w:styleId="ListParagraph">
    <w:name w:val="List Paragraph"/>
    <w:basedOn w:val="Normal"/>
    <w:uiPriority w:val="99"/>
    <w:qFormat/>
    <w:rsid w:val="0064022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C5BF6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1A6453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0101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0101B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F0101B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010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C3C4B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1C3C4B"/>
    <w:rPr>
      <w:rFonts w:ascii="Cambria" w:hAnsi="Cambria" w:cs="Times New Roman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rsid w:val="001C3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C3C4B"/>
    <w:rPr>
      <w:rFonts w:ascii="Courier New" w:hAnsi="Courier New" w:cs="Courier New"/>
      <w:sz w:val="20"/>
      <w:szCs w:val="20"/>
      <w:lang w:val="ru-RU" w:eastAsia="ru-RU"/>
    </w:rPr>
  </w:style>
  <w:style w:type="paragraph" w:styleId="TOC1">
    <w:name w:val="toc 1"/>
    <w:basedOn w:val="Normal"/>
    <w:next w:val="Normal"/>
    <w:autoRedefine/>
    <w:uiPriority w:val="99"/>
    <w:rsid w:val="00E1108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8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6</Pages>
  <Words>264</Words>
  <Characters>1509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МIНIСТЕРСТВО ОСВIТИ I НАУКИ УКРАЇНИ</dc:title>
  <dc:subject/>
  <dc:creator>nastja</dc:creator>
  <cp:keywords/>
  <dc:description/>
  <cp:lastModifiedBy>Scarecrow</cp:lastModifiedBy>
  <cp:revision>7</cp:revision>
  <dcterms:created xsi:type="dcterms:W3CDTF">2016-10-25T09:51:00Z</dcterms:created>
  <dcterms:modified xsi:type="dcterms:W3CDTF">2016-11-07T18:19:00Z</dcterms:modified>
</cp:coreProperties>
</file>