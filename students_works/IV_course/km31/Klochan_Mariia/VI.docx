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4D17E9" w:rsidRDefault="00424E48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Default="005B4755" w:rsidP="006A4D59">
      <w:pPr>
        <w:pStyle w:val="NormalNoIndent"/>
        <w:jc w:val="center"/>
      </w:pPr>
      <w:r>
        <w:t>Звіт</w:t>
      </w:r>
    </w:p>
    <w:p w:rsidR="005B4755" w:rsidRPr="00FB5C71" w:rsidRDefault="000C2E0A" w:rsidP="006A4D59">
      <w:pPr>
        <w:pStyle w:val="NormalNoIndent"/>
        <w:jc w:val="center"/>
        <w:rPr>
          <w:lang w:val="ru-RU"/>
        </w:rPr>
      </w:pPr>
      <w:r>
        <w:t xml:space="preserve">із </w:t>
      </w:r>
      <w:r w:rsidR="00E1386F">
        <w:t>лабораторної роботи №</w:t>
      </w:r>
      <w:r w:rsidR="007E6699" w:rsidRPr="00FB5C71">
        <w:rPr>
          <w:lang w:val="ru-RU"/>
        </w:rPr>
        <w:t>6</w:t>
      </w:r>
    </w:p>
    <w:p w:rsidR="005B4755" w:rsidRDefault="005B4755" w:rsidP="006A4D59">
      <w:pPr>
        <w:pStyle w:val="NormalNoIndent"/>
        <w:jc w:val="center"/>
      </w:pPr>
      <w:r>
        <w:t>із дисципліни «</w:t>
      </w:r>
      <w:r w:rsidR="007B50C6">
        <w:rPr>
          <w:rFonts w:eastAsia="Times New Roman"/>
          <w:szCs w:val="24"/>
          <w:lang w:eastAsia="zh-CN"/>
        </w:rPr>
        <w:t>Б</w:t>
      </w:r>
      <w:r w:rsidR="007B50C6" w:rsidRPr="006E6F77">
        <w:rPr>
          <w:rFonts w:eastAsia="Times New Roman"/>
          <w:szCs w:val="24"/>
          <w:lang w:eastAsia="zh-CN"/>
        </w:rPr>
        <w:t>ази даних та інформаційні системи</w:t>
      </w:r>
      <w:r>
        <w:t>»</w:t>
      </w:r>
    </w:p>
    <w:p w:rsidR="005B4755" w:rsidRDefault="005B4755" w:rsidP="006A4D59">
      <w:pPr>
        <w:pStyle w:val="NormalNoIndent"/>
        <w:jc w:val="center"/>
      </w:pPr>
      <w:r>
        <w:t>на тему</w:t>
      </w:r>
    </w:p>
    <w:p w:rsidR="00E7581D" w:rsidRPr="003B1910" w:rsidRDefault="007E6699" w:rsidP="006A4D59">
      <w:pPr>
        <w:ind w:firstLine="0"/>
        <w:jc w:val="center"/>
      </w:pPr>
      <w:r>
        <w:t xml:space="preserve">Побудова </w:t>
      </w:r>
      <w:r>
        <w:rPr>
          <w:lang w:val="en-US"/>
        </w:rPr>
        <w:t>DFD</w:t>
      </w:r>
      <w:r w:rsidRPr="007E6699">
        <w:rPr>
          <w:lang w:val="ru-RU"/>
        </w:rPr>
        <w:t xml:space="preserve"> </w:t>
      </w:r>
      <w:r>
        <w:t xml:space="preserve">для бізнес-процесу </w:t>
      </w:r>
      <w:r w:rsidR="00E7581D">
        <w:t xml:space="preserve">«Отримання </w:t>
      </w:r>
      <w:proofErr w:type="spellStart"/>
      <w:r w:rsidR="00E7581D">
        <w:t>інтерв</w:t>
      </w:r>
      <w:proofErr w:type="spellEnd"/>
      <w:r w:rsidR="00E7581D" w:rsidRPr="00E7581D">
        <w:rPr>
          <w:lang w:val="ru-RU"/>
        </w:rPr>
        <w:t>’</w:t>
      </w:r>
      <w:r w:rsidR="00E7581D">
        <w:t>ю»</w:t>
      </w:r>
    </w:p>
    <w:p w:rsidR="005B4755" w:rsidRPr="005F6DED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7B50C6" w:rsidP="000B129F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B4755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7B50C6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старший викладач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7B50C6" w:rsidP="005B4755">
            <w:pPr>
              <w:pStyle w:val="NormalNoIndent"/>
            </w:pPr>
            <w:r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31646B" w:rsidRDefault="0031646B" w:rsidP="00B62F28">
      <w:pPr>
        <w:pStyle w:val="NormalNoIndent"/>
      </w:pPr>
    </w:p>
    <w:p w:rsidR="00F67FFB" w:rsidRPr="007B50C6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7B50C6">
        <w:t>6</w:t>
      </w:r>
    </w:p>
    <w:p w:rsidR="00D22B21" w:rsidRPr="00CE29A0" w:rsidRDefault="006F37EB" w:rsidP="00CE29A0">
      <w:pPr>
        <w:jc w:val="center"/>
        <w:rPr>
          <w:caps/>
        </w:rPr>
      </w:pPr>
      <w:r w:rsidRPr="001C143D">
        <w:br w:type="page"/>
      </w:r>
      <w:bookmarkStart w:id="0" w:name="_Toc461472543"/>
      <w:r w:rsidR="00D22B21" w:rsidRPr="00CE29A0">
        <w:rPr>
          <w:caps/>
        </w:rPr>
        <w:lastRenderedPageBreak/>
        <w:t>Зміст</w:t>
      </w:r>
      <w:bookmarkEnd w:id="0"/>
    </w:p>
    <w:p w:rsidR="00D22B21" w:rsidRDefault="00D22B21" w:rsidP="00D22B21">
      <w:pPr>
        <w:pStyle w:val="NormalNoIndent"/>
      </w:pPr>
    </w:p>
    <w:p w:rsidR="0031646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1CF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27504" w:history="1">
            <w:r w:rsidR="001951CF" w:rsidRPr="00182DC2">
              <w:rPr>
                <w:rStyle w:val="a5"/>
                <w:noProof/>
              </w:rPr>
              <w:t>1</w:t>
            </w:r>
            <w:r w:rsidR="001951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  <w:noProof/>
              </w:rPr>
              <w:t>Завдання для лабораторної роботи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_Toc465727504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3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1951CF" w:rsidRDefault="00E52A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27505" w:history="1">
            <w:r w:rsidR="001951CF" w:rsidRPr="00182DC2">
              <w:rPr>
                <w:rStyle w:val="a5"/>
                <w:noProof/>
              </w:rPr>
              <w:t>2</w:t>
            </w:r>
            <w:r w:rsidR="001951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  <w:noProof/>
                <w:lang w:val="en-US"/>
              </w:rPr>
              <w:t>DFD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_Toc465727505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4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1951CF" w:rsidRDefault="00E52AD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65727506" w:history="1">
            <w:r w:rsidR="001951CF" w:rsidRPr="00182DC2">
              <w:rPr>
                <w:rStyle w:val="a5"/>
              </w:rPr>
              <w:t>2.1</w:t>
            </w:r>
            <w:r w:rsidR="001951CF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</w:rPr>
              <w:t>Загальний опис</w:t>
            </w:r>
            <w:r w:rsidR="001951CF">
              <w:rPr>
                <w:webHidden/>
              </w:rPr>
              <w:tab/>
            </w:r>
            <w:r w:rsidR="001951CF">
              <w:rPr>
                <w:webHidden/>
              </w:rPr>
              <w:fldChar w:fldCharType="begin"/>
            </w:r>
            <w:r w:rsidR="001951CF">
              <w:rPr>
                <w:webHidden/>
              </w:rPr>
              <w:instrText xml:space="preserve"> PAGEREF _Toc465727506 \h </w:instrText>
            </w:r>
            <w:r w:rsidR="001951CF">
              <w:rPr>
                <w:webHidden/>
              </w:rPr>
            </w:r>
            <w:r w:rsidR="001951CF">
              <w:rPr>
                <w:webHidden/>
              </w:rPr>
              <w:fldChar w:fldCharType="separate"/>
            </w:r>
            <w:r w:rsidR="001951CF">
              <w:rPr>
                <w:webHidden/>
              </w:rPr>
              <w:t>4</w:t>
            </w:r>
            <w:r w:rsidR="001951CF">
              <w:rPr>
                <w:webHidden/>
              </w:rPr>
              <w:fldChar w:fldCharType="end"/>
            </w:r>
          </w:hyperlink>
        </w:p>
        <w:p w:rsidR="001951CF" w:rsidRDefault="00E52AD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65727507" w:history="1">
            <w:r w:rsidR="001951CF" w:rsidRPr="00182DC2">
              <w:rPr>
                <w:rStyle w:val="a5"/>
              </w:rPr>
              <w:t>2.2</w:t>
            </w:r>
            <w:r w:rsidR="001951CF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</w:rPr>
              <w:t xml:space="preserve">Опис діаграми </w:t>
            </w:r>
            <w:r w:rsidR="001951CF" w:rsidRPr="00182DC2">
              <w:rPr>
                <w:rStyle w:val="a5"/>
                <w:lang w:val="en-US"/>
              </w:rPr>
              <w:t>DFD</w:t>
            </w:r>
            <w:r w:rsidR="001951CF" w:rsidRPr="00182DC2">
              <w:rPr>
                <w:rStyle w:val="a5"/>
              </w:rPr>
              <w:t>0</w:t>
            </w:r>
            <w:r w:rsidR="001951CF">
              <w:rPr>
                <w:webHidden/>
              </w:rPr>
              <w:tab/>
            </w:r>
            <w:r w:rsidR="001951CF">
              <w:rPr>
                <w:webHidden/>
              </w:rPr>
              <w:fldChar w:fldCharType="begin"/>
            </w:r>
            <w:r w:rsidR="001951CF">
              <w:rPr>
                <w:webHidden/>
              </w:rPr>
              <w:instrText xml:space="preserve"> PAGEREF _Toc465727507 \h </w:instrText>
            </w:r>
            <w:r w:rsidR="001951CF">
              <w:rPr>
                <w:webHidden/>
              </w:rPr>
            </w:r>
            <w:r w:rsidR="001951CF">
              <w:rPr>
                <w:webHidden/>
              </w:rPr>
              <w:fldChar w:fldCharType="separate"/>
            </w:r>
            <w:r w:rsidR="001951CF">
              <w:rPr>
                <w:webHidden/>
              </w:rPr>
              <w:t>4</w:t>
            </w:r>
            <w:r w:rsidR="001951CF">
              <w:rPr>
                <w:webHidden/>
              </w:rPr>
              <w:fldChar w:fldCharType="end"/>
            </w:r>
          </w:hyperlink>
        </w:p>
        <w:p w:rsidR="001951CF" w:rsidRDefault="00E52AD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65727508" w:history="1">
            <w:r w:rsidR="001951CF" w:rsidRPr="00182DC2">
              <w:rPr>
                <w:rStyle w:val="a5"/>
              </w:rPr>
              <w:t>2.3</w:t>
            </w:r>
            <w:r w:rsidR="001951CF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</w:rPr>
              <w:t xml:space="preserve">Опис діаграми </w:t>
            </w:r>
            <w:r w:rsidR="001951CF" w:rsidRPr="00182DC2">
              <w:rPr>
                <w:rStyle w:val="a5"/>
                <w:lang w:val="en-US"/>
              </w:rPr>
              <w:t>DFD</w:t>
            </w:r>
            <w:r w:rsidR="001951CF" w:rsidRPr="00182DC2">
              <w:rPr>
                <w:rStyle w:val="a5"/>
              </w:rPr>
              <w:t>1</w:t>
            </w:r>
            <w:r w:rsidR="001951CF">
              <w:rPr>
                <w:webHidden/>
              </w:rPr>
              <w:tab/>
            </w:r>
            <w:r w:rsidR="001951CF">
              <w:rPr>
                <w:webHidden/>
              </w:rPr>
              <w:fldChar w:fldCharType="begin"/>
            </w:r>
            <w:r w:rsidR="001951CF">
              <w:rPr>
                <w:webHidden/>
              </w:rPr>
              <w:instrText xml:space="preserve"> PAGEREF _Toc465727508 \h </w:instrText>
            </w:r>
            <w:r w:rsidR="001951CF">
              <w:rPr>
                <w:webHidden/>
              </w:rPr>
            </w:r>
            <w:r w:rsidR="001951CF">
              <w:rPr>
                <w:webHidden/>
              </w:rPr>
              <w:fldChar w:fldCharType="separate"/>
            </w:r>
            <w:r w:rsidR="001951CF">
              <w:rPr>
                <w:webHidden/>
              </w:rPr>
              <w:t>4</w:t>
            </w:r>
            <w:r w:rsidR="001951CF">
              <w:rPr>
                <w:webHidden/>
              </w:rPr>
              <w:fldChar w:fldCharType="end"/>
            </w:r>
          </w:hyperlink>
        </w:p>
        <w:p w:rsidR="001951CF" w:rsidRDefault="00E52AD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465727509" w:history="1">
            <w:r w:rsidR="001951CF" w:rsidRPr="00182DC2">
              <w:rPr>
                <w:rStyle w:val="a5"/>
              </w:rPr>
              <w:t>2.4</w:t>
            </w:r>
            <w:r w:rsidR="001951CF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1951CF" w:rsidRPr="00182DC2">
              <w:rPr>
                <w:rStyle w:val="a5"/>
              </w:rPr>
              <w:t xml:space="preserve">Опис діаграми </w:t>
            </w:r>
            <w:r w:rsidR="001951CF" w:rsidRPr="00182DC2">
              <w:rPr>
                <w:rStyle w:val="a5"/>
                <w:lang w:val="en-US"/>
              </w:rPr>
              <w:t>DFD</w:t>
            </w:r>
            <w:r w:rsidR="001951CF" w:rsidRPr="00182DC2">
              <w:rPr>
                <w:rStyle w:val="a5"/>
              </w:rPr>
              <w:t>2</w:t>
            </w:r>
            <w:r w:rsidR="001951CF">
              <w:rPr>
                <w:webHidden/>
              </w:rPr>
              <w:tab/>
            </w:r>
            <w:r w:rsidR="001951CF">
              <w:rPr>
                <w:webHidden/>
              </w:rPr>
              <w:fldChar w:fldCharType="begin"/>
            </w:r>
            <w:r w:rsidR="001951CF">
              <w:rPr>
                <w:webHidden/>
              </w:rPr>
              <w:instrText xml:space="preserve"> PAGEREF _Toc465727509 \h </w:instrText>
            </w:r>
            <w:r w:rsidR="001951CF">
              <w:rPr>
                <w:webHidden/>
              </w:rPr>
            </w:r>
            <w:r w:rsidR="001951CF">
              <w:rPr>
                <w:webHidden/>
              </w:rPr>
              <w:fldChar w:fldCharType="separate"/>
            </w:r>
            <w:r w:rsidR="001951CF">
              <w:rPr>
                <w:webHidden/>
              </w:rPr>
              <w:t>5</w:t>
            </w:r>
            <w:r w:rsidR="001951CF">
              <w:rPr>
                <w:webHidden/>
              </w:rPr>
              <w:fldChar w:fldCharType="end"/>
            </w:r>
          </w:hyperlink>
        </w:p>
        <w:p w:rsidR="001951CF" w:rsidRDefault="00E52A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27510" w:history="1">
            <w:r w:rsidR="001951CF" w:rsidRPr="00182DC2">
              <w:rPr>
                <w:rStyle w:val="a5"/>
                <w:noProof/>
              </w:rPr>
              <w:t>Висновки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_Toc465727510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6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1951CF" w:rsidRDefault="00E52A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27511" w:history="1">
            <w:r w:rsidR="001951CF" w:rsidRPr="00182DC2">
              <w:rPr>
                <w:rStyle w:val="a5"/>
                <w:noProof/>
                <w:lang w:eastAsia="ru-RU"/>
              </w:rPr>
              <w:t>Додаток А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_Toc465727511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7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1951CF" w:rsidRDefault="00E52A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27512" w:history="1">
            <w:r w:rsidR="001951CF" w:rsidRPr="00182DC2">
              <w:rPr>
                <w:rStyle w:val="a5"/>
                <w:noProof/>
                <w:lang w:eastAsia="ru-RU"/>
              </w:rPr>
              <w:t>Додаток Б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_Toc465727512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8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1951CF" w:rsidRDefault="00E52A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5727513" w:history="1">
            <w:r w:rsidR="001951CF" w:rsidRPr="00182DC2">
              <w:rPr>
                <w:rStyle w:val="a5"/>
                <w:noProof/>
                <w:lang w:eastAsia="ru-RU"/>
              </w:rPr>
              <w:t xml:space="preserve">Додаток </w:t>
            </w:r>
            <w:r w:rsidR="001951CF" w:rsidRPr="00182DC2">
              <w:rPr>
                <w:rStyle w:val="a5"/>
                <w:noProof/>
                <w:lang w:val="ru-RU" w:eastAsia="ru-RU"/>
              </w:rPr>
              <w:t>В</w:t>
            </w:r>
            <w:r w:rsidR="001951CF">
              <w:rPr>
                <w:noProof/>
                <w:webHidden/>
              </w:rPr>
              <w:tab/>
            </w:r>
            <w:r w:rsidR="001951CF">
              <w:rPr>
                <w:noProof/>
                <w:webHidden/>
              </w:rPr>
              <w:fldChar w:fldCharType="begin"/>
            </w:r>
            <w:r w:rsidR="001951CF">
              <w:rPr>
                <w:noProof/>
                <w:webHidden/>
              </w:rPr>
              <w:instrText xml:space="preserve"> PAGEREF _Toc465727513 \h </w:instrText>
            </w:r>
            <w:r w:rsidR="001951CF">
              <w:rPr>
                <w:noProof/>
                <w:webHidden/>
              </w:rPr>
            </w:r>
            <w:r w:rsidR="001951CF">
              <w:rPr>
                <w:noProof/>
                <w:webHidden/>
              </w:rPr>
              <w:fldChar w:fldCharType="separate"/>
            </w:r>
            <w:r w:rsidR="001951CF">
              <w:rPr>
                <w:noProof/>
                <w:webHidden/>
              </w:rPr>
              <w:t>9</w:t>
            </w:r>
            <w:r w:rsidR="001951CF">
              <w:rPr>
                <w:noProof/>
                <w:webHidden/>
              </w:rPr>
              <w:fldChar w:fldCharType="end"/>
            </w:r>
          </w:hyperlink>
        </w:p>
        <w:p w:rsidR="003E2A16" w:rsidRDefault="003E2A16">
          <w:r>
            <w:rPr>
              <w:b/>
              <w:bCs/>
            </w:rPr>
            <w:fldChar w:fldCharType="end"/>
          </w:r>
        </w:p>
      </w:sdtContent>
    </w:sdt>
    <w:p w:rsidR="00D22B21" w:rsidRDefault="00D22B21" w:rsidP="00D22B21">
      <w:pPr>
        <w:pStyle w:val="NormalNoIndent"/>
      </w:pPr>
    </w:p>
    <w:p w:rsidR="00D22B21" w:rsidRDefault="00D22B21" w:rsidP="009C42D3">
      <w:pPr>
        <w:pStyle w:val="UnnumberedHeading"/>
      </w:pPr>
      <w:r>
        <w:br w:type="page"/>
      </w:r>
    </w:p>
    <w:p w:rsidR="005F6DED" w:rsidRDefault="005F6DED" w:rsidP="005F6DED">
      <w:pPr>
        <w:pStyle w:val="1"/>
      </w:pPr>
      <w:bookmarkStart w:id="1" w:name="_Toc465727504"/>
      <w:r>
        <w:lastRenderedPageBreak/>
        <w:t>Завдання для лабораторної роботи</w:t>
      </w:r>
      <w:bookmarkEnd w:id="1"/>
    </w:p>
    <w:p w:rsidR="009C42D3" w:rsidRDefault="009C42D3" w:rsidP="009C42D3"/>
    <w:p w:rsidR="009C42D3" w:rsidRDefault="009C42D3" w:rsidP="009C42D3"/>
    <w:p w:rsidR="006A4D59" w:rsidRDefault="00E7581D" w:rsidP="006A4D59">
      <w:pPr>
        <w:ind w:firstLine="0"/>
        <w:jc w:val="left"/>
      </w:pPr>
      <w:r>
        <w:tab/>
      </w:r>
      <w:r w:rsidR="00C526D9">
        <w:t>Для виконання лаборато</w:t>
      </w:r>
      <w:r w:rsidR="0093516E">
        <w:t xml:space="preserve">рної роботи необхідно </w:t>
      </w:r>
      <w:r w:rsidR="007E6699">
        <w:t xml:space="preserve">побудувати </w:t>
      </w:r>
      <w:r w:rsidR="007E6699">
        <w:rPr>
          <w:lang w:val="en-US"/>
        </w:rPr>
        <w:t>DFD</w:t>
      </w:r>
      <w:r w:rsidR="007E6699">
        <w:t xml:space="preserve"> 0-го, 1-го та 2-го рівнів</w:t>
      </w:r>
      <w:r w:rsidR="007E6699" w:rsidRPr="007E6699">
        <w:rPr>
          <w:lang w:val="ru-RU"/>
        </w:rPr>
        <w:t xml:space="preserve"> </w:t>
      </w:r>
      <w:r w:rsidR="007E6699">
        <w:rPr>
          <w:lang w:val="ru-RU"/>
        </w:rPr>
        <w:t>для</w:t>
      </w:r>
      <w:r w:rsidR="006A4D59">
        <w:t xml:space="preserve"> бізнес-процесу «Отримання </w:t>
      </w:r>
      <w:proofErr w:type="spellStart"/>
      <w:r w:rsidR="006A4D59">
        <w:t>інтерв</w:t>
      </w:r>
      <w:proofErr w:type="spellEnd"/>
      <w:r w:rsidR="006A4D59" w:rsidRPr="00E7581D">
        <w:rPr>
          <w:lang w:val="ru-RU"/>
        </w:rPr>
        <w:t>’</w:t>
      </w:r>
      <w:r w:rsidR="006A4D59">
        <w:t>ю».</w:t>
      </w:r>
    </w:p>
    <w:p w:rsidR="006A4D59" w:rsidRDefault="006A4D59">
      <w:pPr>
        <w:spacing w:line="240" w:lineRule="auto"/>
        <w:ind w:firstLine="0"/>
        <w:jc w:val="left"/>
      </w:pPr>
      <w:r>
        <w:br w:type="page"/>
      </w:r>
    </w:p>
    <w:p w:rsidR="005F6DED" w:rsidRDefault="007E6699" w:rsidP="005F6DED">
      <w:pPr>
        <w:pStyle w:val="1"/>
      </w:pPr>
      <w:bookmarkStart w:id="2" w:name="_Toc465727505"/>
      <w:r>
        <w:rPr>
          <w:szCs w:val="28"/>
          <w:lang w:val="en-US"/>
        </w:rPr>
        <w:lastRenderedPageBreak/>
        <w:t>DFD</w:t>
      </w:r>
      <w:bookmarkEnd w:id="2"/>
      <w:r>
        <w:rPr>
          <w:szCs w:val="28"/>
          <w:lang w:val="en-US"/>
        </w:rPr>
        <w:t xml:space="preserve"> </w:t>
      </w:r>
    </w:p>
    <w:p w:rsidR="005F6DED" w:rsidRPr="007E6699" w:rsidRDefault="007E6699" w:rsidP="00CA6176">
      <w:pPr>
        <w:pStyle w:val="2"/>
        <w:tabs>
          <w:tab w:val="clear" w:pos="709"/>
          <w:tab w:val="left" w:pos="0"/>
        </w:tabs>
        <w:ind w:left="0" w:firstLine="709"/>
      </w:pPr>
      <w:bookmarkStart w:id="3" w:name="_Toc465727506"/>
      <w:r>
        <w:t>Загальний опис</w:t>
      </w:r>
      <w:bookmarkEnd w:id="3"/>
    </w:p>
    <w:p w:rsidR="007E6699" w:rsidRDefault="007E6699" w:rsidP="00AF16C0">
      <w:pPr>
        <w:tabs>
          <w:tab w:val="left" w:pos="360"/>
        </w:tabs>
      </w:pPr>
    </w:p>
    <w:p w:rsidR="007E6699" w:rsidRDefault="007E6699" w:rsidP="00CA6176"/>
    <w:p w:rsidR="007E6699" w:rsidRPr="008165B7" w:rsidRDefault="007E6699" w:rsidP="00CA6176">
      <w:r w:rsidRPr="008165B7">
        <w:t>Виходячи з завдання, було побудовано:</w:t>
      </w:r>
    </w:p>
    <w:p w:rsidR="007E6699" w:rsidRPr="008165B7" w:rsidRDefault="007E6699" w:rsidP="00CA6176">
      <w:pPr>
        <w:pStyle w:val="a"/>
        <w:numPr>
          <w:ilvl w:val="0"/>
          <w:numId w:val="37"/>
        </w:numPr>
        <w:ind w:left="0" w:firstLine="709"/>
      </w:pPr>
      <w:r w:rsidRPr="00CA6176">
        <w:rPr>
          <w:lang w:val="en-US"/>
        </w:rPr>
        <w:t>DFD</w:t>
      </w:r>
      <w:r w:rsidRPr="008165B7">
        <w:t>0 (додаток А);</w:t>
      </w:r>
    </w:p>
    <w:p w:rsidR="007E6699" w:rsidRPr="008165B7" w:rsidRDefault="007E6699" w:rsidP="00910F8F">
      <w:pPr>
        <w:pStyle w:val="a"/>
        <w:numPr>
          <w:ilvl w:val="0"/>
          <w:numId w:val="37"/>
        </w:numPr>
        <w:ind w:left="0" w:firstLine="709"/>
      </w:pPr>
      <w:r w:rsidRPr="00CA6176">
        <w:rPr>
          <w:lang w:val="en-US"/>
        </w:rPr>
        <w:t>DFD</w:t>
      </w:r>
      <w:r w:rsidR="00910F8F">
        <w:t xml:space="preserve">1 </w:t>
      </w:r>
      <w:r w:rsidRPr="008165B7">
        <w:t xml:space="preserve"> </w:t>
      </w:r>
      <w:r w:rsidR="00910F8F">
        <w:rPr>
          <w:lang w:val="ru-RU"/>
        </w:rPr>
        <w:t>(</w:t>
      </w:r>
      <w:bookmarkStart w:id="4" w:name="_GoBack"/>
      <w:bookmarkEnd w:id="4"/>
      <w:r w:rsidRPr="008165B7">
        <w:t xml:space="preserve">додаток </w:t>
      </w:r>
      <w:r>
        <w:t>Б</w:t>
      </w:r>
      <w:r w:rsidRPr="008165B7">
        <w:t>);</w:t>
      </w:r>
    </w:p>
    <w:p w:rsidR="007E6699" w:rsidRPr="008165B7" w:rsidRDefault="007E6699" w:rsidP="00CA6176">
      <w:pPr>
        <w:pStyle w:val="a"/>
        <w:numPr>
          <w:ilvl w:val="0"/>
          <w:numId w:val="37"/>
        </w:numPr>
        <w:ind w:left="0" w:firstLine="709"/>
      </w:pPr>
      <w:r w:rsidRPr="00CA6176">
        <w:rPr>
          <w:lang w:val="en-US"/>
        </w:rPr>
        <w:t>DFD</w:t>
      </w:r>
      <w:r>
        <w:t>2 (</w:t>
      </w:r>
      <w:r w:rsidR="00910F8F">
        <w:rPr>
          <w:lang w:val="ru-RU"/>
        </w:rPr>
        <w:t>д</w:t>
      </w:r>
      <w:proofErr w:type="spellStart"/>
      <w:r w:rsidRPr="008165B7">
        <w:t>одаток</w:t>
      </w:r>
      <w:proofErr w:type="spellEnd"/>
      <w:r w:rsidRPr="008165B7">
        <w:t xml:space="preserve"> </w:t>
      </w:r>
      <w:r>
        <w:t>В</w:t>
      </w:r>
      <w:r w:rsidRPr="008165B7">
        <w:t>).</w:t>
      </w:r>
    </w:p>
    <w:p w:rsidR="00CA6176" w:rsidRDefault="00CA6176" w:rsidP="00CA6176">
      <w:pPr>
        <w:pStyle w:val="2"/>
        <w:numPr>
          <w:ilvl w:val="0"/>
          <w:numId w:val="0"/>
        </w:numPr>
        <w:ind w:firstLine="709"/>
      </w:pPr>
    </w:p>
    <w:p w:rsidR="00CA6176" w:rsidRPr="00CA6176" w:rsidRDefault="00CA6176" w:rsidP="00CA6176"/>
    <w:p w:rsidR="007E6699" w:rsidRDefault="007E6699" w:rsidP="00CA6176">
      <w:pPr>
        <w:pStyle w:val="2"/>
        <w:tabs>
          <w:tab w:val="clear" w:pos="709"/>
        </w:tabs>
        <w:ind w:left="0" w:firstLine="709"/>
      </w:pPr>
      <w:bookmarkStart w:id="5" w:name="_Toc465727507"/>
      <w:r w:rsidRPr="008165B7">
        <w:t xml:space="preserve">Опис діаграми </w:t>
      </w:r>
      <w:r w:rsidRPr="007E6699">
        <w:rPr>
          <w:lang w:val="en-US"/>
        </w:rPr>
        <w:t>DFD</w:t>
      </w:r>
      <w:r>
        <w:t>0</w:t>
      </w:r>
      <w:bookmarkEnd w:id="5"/>
    </w:p>
    <w:p w:rsidR="00CA6176" w:rsidRDefault="00CA6176" w:rsidP="00CA6176"/>
    <w:p w:rsidR="00CA6176" w:rsidRPr="00CA6176" w:rsidRDefault="00CA6176" w:rsidP="00CA6176"/>
    <w:p w:rsidR="00CA6176" w:rsidRDefault="007E6699" w:rsidP="00F56736">
      <w:pPr>
        <w:ind w:firstLine="0"/>
        <w:jc w:val="left"/>
      </w:pPr>
      <w:r>
        <w:t xml:space="preserve">У </w:t>
      </w:r>
      <w:r w:rsidRPr="007E6699">
        <w:rPr>
          <w:lang w:val="en-US"/>
        </w:rPr>
        <w:t>DFD</w:t>
      </w:r>
      <w:r>
        <w:t>0 наявн</w:t>
      </w:r>
      <w:r w:rsidR="00910F8F">
        <w:t>а</w:t>
      </w:r>
      <w:r>
        <w:t xml:space="preserve"> </w:t>
      </w:r>
      <w:r w:rsidR="00910F8F">
        <w:t>одна сутність</w:t>
      </w:r>
      <w:r>
        <w:t xml:space="preserve"> – </w:t>
      </w:r>
      <w:r>
        <w:rPr>
          <w:lang w:val="en-US"/>
        </w:rPr>
        <w:t>User</w:t>
      </w:r>
      <w:r w:rsidRPr="007E6699">
        <w:t xml:space="preserve"> </w:t>
      </w:r>
      <w:r>
        <w:t xml:space="preserve">та основний процес – створення інтерв’ю. </w:t>
      </w:r>
      <w:r w:rsidR="00910F8F">
        <w:t>Від сутності надходить інформація у основний процес.</w:t>
      </w:r>
    </w:p>
    <w:p w:rsidR="00CA6176" w:rsidRDefault="00CA6176" w:rsidP="00F56736">
      <w:pPr>
        <w:ind w:firstLine="0"/>
        <w:jc w:val="left"/>
      </w:pPr>
    </w:p>
    <w:p w:rsidR="0025389F" w:rsidRDefault="00777E05" w:rsidP="00CA6176">
      <w:pPr>
        <w:pStyle w:val="2"/>
      </w:pPr>
      <w:bookmarkStart w:id="6" w:name="_Toc465727508"/>
      <w:r w:rsidRPr="008165B7">
        <w:t xml:space="preserve">Опис діаграми </w:t>
      </w:r>
      <w:r w:rsidRPr="007E6699">
        <w:rPr>
          <w:lang w:val="en-US"/>
        </w:rPr>
        <w:t>DFD</w:t>
      </w:r>
      <w:r>
        <w:t>1</w:t>
      </w:r>
      <w:bookmarkEnd w:id="6"/>
      <w:r w:rsidR="007E6699" w:rsidRPr="008165B7">
        <w:t xml:space="preserve"> </w:t>
      </w:r>
    </w:p>
    <w:p w:rsidR="00CA6176" w:rsidRDefault="00CA6176" w:rsidP="00CA6176"/>
    <w:p w:rsidR="00CA6176" w:rsidRPr="00CA6176" w:rsidRDefault="00CA6176" w:rsidP="00CA6176"/>
    <w:p w:rsidR="0025389F" w:rsidRDefault="007E6699" w:rsidP="00F56736">
      <w:pPr>
        <w:jc w:val="left"/>
      </w:pPr>
      <w:r w:rsidRPr="008165B7">
        <w:t xml:space="preserve">З зовнішньої сутності </w:t>
      </w:r>
      <w:r w:rsidRPr="0020422B">
        <w:t>«</w:t>
      </w:r>
      <w:r w:rsidR="00777E05">
        <w:rPr>
          <w:lang w:val="en-US"/>
        </w:rPr>
        <w:t>User</w:t>
      </w:r>
      <w:r>
        <w:t>»</w:t>
      </w:r>
      <w:r w:rsidRPr="008165B7">
        <w:t xml:space="preserve"> </w:t>
      </w:r>
      <w:r>
        <w:t xml:space="preserve">отримується інформація про </w:t>
      </w:r>
      <w:r w:rsidR="00777E05">
        <w:t>користувача</w:t>
      </w:r>
      <w:r>
        <w:t xml:space="preserve"> і обробляється у </w:t>
      </w:r>
      <w:r w:rsidR="0025389F">
        <w:t>таких процесах:</w:t>
      </w:r>
      <w:r>
        <w:t xml:space="preserve"> </w:t>
      </w:r>
    </w:p>
    <w:p w:rsidR="00777E05" w:rsidRDefault="007E6699" w:rsidP="00F56736">
      <w:pPr>
        <w:pStyle w:val="a"/>
        <w:numPr>
          <w:ilvl w:val="0"/>
          <w:numId w:val="35"/>
        </w:numPr>
        <w:ind w:left="0" w:firstLine="709"/>
        <w:jc w:val="left"/>
      </w:pPr>
      <w:r>
        <w:t>«</w:t>
      </w:r>
      <w:r w:rsidR="00910F8F">
        <w:rPr>
          <w:lang w:val="en-US"/>
        </w:rPr>
        <w:t>Making</w:t>
      </w:r>
      <w:r w:rsidR="00910F8F" w:rsidRPr="00910F8F">
        <w:t xml:space="preserve"> </w:t>
      </w:r>
      <w:r w:rsidR="00910F8F">
        <w:rPr>
          <w:lang w:val="en-US"/>
        </w:rPr>
        <w:t>interview</w:t>
      </w:r>
      <w:r w:rsidR="0025389F">
        <w:t xml:space="preserve">» – </w:t>
      </w:r>
      <w:r w:rsidR="00910F8F">
        <w:t>безпосередньо створення інтерв’ю;</w:t>
      </w:r>
      <w:r w:rsidRPr="0020422B">
        <w:t xml:space="preserve"> </w:t>
      </w:r>
    </w:p>
    <w:p w:rsidR="00777E05" w:rsidRPr="00910F8F" w:rsidRDefault="00777E05" w:rsidP="00F56736">
      <w:pPr>
        <w:pStyle w:val="a"/>
        <w:numPr>
          <w:ilvl w:val="0"/>
          <w:numId w:val="35"/>
        </w:numPr>
        <w:ind w:left="0" w:firstLine="709"/>
        <w:jc w:val="left"/>
        <w:rPr>
          <w:b/>
        </w:rPr>
      </w:pPr>
      <w:r w:rsidRPr="00777E05">
        <w:t>«</w:t>
      </w:r>
      <w:r w:rsidR="00910F8F">
        <w:rPr>
          <w:lang w:val="en-US"/>
        </w:rPr>
        <w:t>Working</w:t>
      </w:r>
      <w:r w:rsidR="00910F8F" w:rsidRPr="00910F8F">
        <w:t xml:space="preserve"> </w:t>
      </w:r>
      <w:r w:rsidR="00910F8F">
        <w:rPr>
          <w:lang w:val="en-US"/>
        </w:rPr>
        <w:t>with</w:t>
      </w:r>
      <w:r w:rsidR="00910F8F" w:rsidRPr="00910F8F">
        <w:t xml:space="preserve"> </w:t>
      </w:r>
      <w:r w:rsidR="00910F8F">
        <w:rPr>
          <w:lang w:val="en-US"/>
        </w:rPr>
        <w:t>user</w:t>
      </w:r>
      <w:r w:rsidRPr="00777E05">
        <w:t>»</w:t>
      </w:r>
      <w:r>
        <w:t xml:space="preserve">, де </w:t>
      </w:r>
      <w:r w:rsidR="00910F8F">
        <w:t>відбувається розподілення можливостей різних ролей користувачів.</w:t>
      </w:r>
    </w:p>
    <w:p w:rsidR="00910F8F" w:rsidRDefault="00910F8F">
      <w:pPr>
        <w:spacing w:line="240" w:lineRule="auto"/>
        <w:ind w:firstLine="0"/>
        <w:jc w:val="left"/>
      </w:pPr>
      <w:r>
        <w:br w:type="page"/>
      </w:r>
    </w:p>
    <w:p w:rsidR="0025389F" w:rsidRDefault="0025389F" w:rsidP="00CA6176">
      <w:pPr>
        <w:pStyle w:val="2"/>
      </w:pPr>
      <w:bookmarkStart w:id="7" w:name="_Toc465727509"/>
      <w:r w:rsidRPr="008165B7">
        <w:lastRenderedPageBreak/>
        <w:t xml:space="preserve">Опис діаграми </w:t>
      </w:r>
      <w:r w:rsidRPr="00CA6176">
        <w:rPr>
          <w:lang w:val="en-US"/>
        </w:rPr>
        <w:t>DFD</w:t>
      </w:r>
      <w:r>
        <w:t>2</w:t>
      </w:r>
      <w:bookmarkEnd w:id="7"/>
      <w:r w:rsidRPr="008165B7">
        <w:t xml:space="preserve"> </w:t>
      </w:r>
    </w:p>
    <w:p w:rsidR="00CA6176" w:rsidRDefault="00CA6176" w:rsidP="00F56736">
      <w:pPr>
        <w:ind w:firstLine="0"/>
        <w:jc w:val="left"/>
      </w:pPr>
    </w:p>
    <w:p w:rsidR="00CA6176" w:rsidRPr="00CA6176" w:rsidRDefault="00CA6176" w:rsidP="00F56736">
      <w:pPr>
        <w:ind w:firstLine="0"/>
        <w:jc w:val="left"/>
      </w:pPr>
    </w:p>
    <w:p w:rsidR="00F56736" w:rsidRPr="00CA6176" w:rsidRDefault="00F56736" w:rsidP="00CA6176">
      <w:pPr>
        <w:jc w:val="left"/>
      </w:pPr>
      <w:r>
        <w:t xml:space="preserve">У </w:t>
      </w:r>
      <w:r>
        <w:rPr>
          <w:lang w:val="en-US"/>
        </w:rPr>
        <w:t>DFD</w:t>
      </w:r>
      <w:r w:rsidRPr="00CA6176">
        <w:t xml:space="preserve">2 </w:t>
      </w:r>
      <w:r>
        <w:t xml:space="preserve">процес </w:t>
      </w:r>
      <w:r w:rsidRPr="00CA6176">
        <w:t>«</w:t>
      </w:r>
      <w:r w:rsidR="00910F8F">
        <w:rPr>
          <w:lang w:val="en-US"/>
        </w:rPr>
        <w:t>Making</w:t>
      </w:r>
      <w:r w:rsidR="00910F8F" w:rsidRPr="00910F8F">
        <w:t xml:space="preserve"> </w:t>
      </w:r>
      <w:r w:rsidR="00910F8F">
        <w:rPr>
          <w:lang w:val="en-US"/>
        </w:rPr>
        <w:t>interview</w:t>
      </w:r>
      <w:r w:rsidRPr="00CA6176">
        <w:t xml:space="preserve">» розбивається на такі процеси: </w:t>
      </w:r>
    </w:p>
    <w:p w:rsidR="00F56736" w:rsidRDefault="00F56736" w:rsidP="00F56736">
      <w:pPr>
        <w:pStyle w:val="a"/>
        <w:numPr>
          <w:ilvl w:val="0"/>
          <w:numId w:val="36"/>
        </w:numPr>
        <w:ind w:left="0" w:firstLine="709"/>
        <w:jc w:val="left"/>
      </w:pPr>
      <w:r>
        <w:t>«</w:t>
      </w:r>
      <w:r>
        <w:rPr>
          <w:lang w:val="en-US"/>
        </w:rPr>
        <w:t>Registration</w:t>
      </w:r>
      <w:r>
        <w:t xml:space="preserve">» - реєстрація користувача та запис його даних до накопичувача </w:t>
      </w:r>
      <w:r w:rsidRPr="00777E05">
        <w:t>«</w:t>
      </w:r>
      <w:r w:rsidRPr="00777E05">
        <w:rPr>
          <w:lang w:val="en-US"/>
        </w:rPr>
        <w:t>user</w:t>
      </w:r>
      <w:r w:rsidRPr="00777E05">
        <w:t>»</w:t>
      </w:r>
      <w:r>
        <w:t>;</w:t>
      </w:r>
    </w:p>
    <w:p w:rsidR="00F56736" w:rsidRDefault="00F56736" w:rsidP="00F56736">
      <w:pPr>
        <w:pStyle w:val="a"/>
        <w:numPr>
          <w:ilvl w:val="0"/>
          <w:numId w:val="36"/>
        </w:numPr>
        <w:ind w:left="0" w:firstLine="709"/>
        <w:jc w:val="left"/>
      </w:pPr>
      <w:r>
        <w:t>«</w:t>
      </w:r>
      <w:r>
        <w:rPr>
          <w:lang w:val="en-US"/>
        </w:rPr>
        <w:t>Login</w:t>
      </w:r>
      <w:r>
        <w:t xml:space="preserve">» - перевірка </w:t>
      </w:r>
      <w:proofErr w:type="spellStart"/>
      <w:r>
        <w:t>співпадіння</w:t>
      </w:r>
      <w:proofErr w:type="spellEnd"/>
      <w:r>
        <w:t xml:space="preserve"> введених даних з накопичувачем </w:t>
      </w:r>
      <w:r w:rsidRPr="00777E05">
        <w:t>«</w:t>
      </w:r>
      <w:r w:rsidRPr="00777E05">
        <w:rPr>
          <w:lang w:val="en-US"/>
        </w:rPr>
        <w:t>user</w:t>
      </w:r>
      <w:r w:rsidRPr="00777E05">
        <w:t>»</w:t>
      </w:r>
      <w:r>
        <w:rPr>
          <w:lang w:val="ru-RU"/>
        </w:rPr>
        <w:t xml:space="preserve"> </w:t>
      </w:r>
      <w:r>
        <w:t>та вхід до системи</w:t>
      </w:r>
      <w:r w:rsidR="00CA6176">
        <w:t>;</w:t>
      </w:r>
    </w:p>
    <w:p w:rsidR="00F56736" w:rsidRDefault="00F56736" w:rsidP="00351EEB">
      <w:pPr>
        <w:jc w:val="left"/>
        <w:rPr>
          <w:lang w:val="ru-RU"/>
        </w:rPr>
      </w:pPr>
      <w:r>
        <w:t xml:space="preserve">Процес </w:t>
      </w:r>
      <w:r w:rsidRPr="00F56736">
        <w:rPr>
          <w:lang w:val="ru-RU"/>
        </w:rPr>
        <w:t>«</w:t>
      </w:r>
      <w:r>
        <w:rPr>
          <w:lang w:val="en-US"/>
        </w:rPr>
        <w:t>Making</w:t>
      </w:r>
      <w:r w:rsidRPr="00F56736">
        <w:rPr>
          <w:lang w:val="ru-RU"/>
        </w:rPr>
        <w:t xml:space="preserve"> </w:t>
      </w:r>
      <w:r>
        <w:rPr>
          <w:lang w:val="en-US"/>
        </w:rPr>
        <w:t>a</w:t>
      </w:r>
      <w:r w:rsidRPr="00F56736">
        <w:rPr>
          <w:lang w:val="ru-RU"/>
        </w:rPr>
        <w:t xml:space="preserve"> </w:t>
      </w:r>
      <w:r>
        <w:rPr>
          <w:lang w:val="en-US"/>
        </w:rPr>
        <w:t>dialog</w:t>
      </w:r>
      <w:r w:rsidRPr="00F56736">
        <w:rPr>
          <w:lang w:val="ru-RU"/>
        </w:rPr>
        <w:t>»</w:t>
      </w:r>
      <w:r>
        <w:rPr>
          <w:lang w:val="ru-RU"/>
        </w:rPr>
        <w:t xml:space="preserve"> у</w:t>
      </w:r>
      <w:r w:rsidRPr="00F56736">
        <w:rPr>
          <w:lang w:val="ru-RU"/>
        </w:rPr>
        <w:t xml:space="preserve"> </w:t>
      </w:r>
      <w:r>
        <w:rPr>
          <w:lang w:val="en-US"/>
        </w:rPr>
        <w:t>DFD</w:t>
      </w:r>
      <w:r w:rsidRPr="00F56736">
        <w:rPr>
          <w:lang w:val="ru-RU"/>
        </w:rPr>
        <w:t>2</w:t>
      </w:r>
      <w:r>
        <w:rPr>
          <w:lang w:val="ru-RU"/>
        </w:rPr>
        <w:t xml:space="preserve"> </w:t>
      </w:r>
      <w:r w:rsidRPr="00351EEB">
        <w:t>розбивається</w:t>
      </w:r>
      <w:r w:rsidRPr="00F56736">
        <w:rPr>
          <w:lang w:val="ru-RU"/>
        </w:rPr>
        <w:t xml:space="preserve"> на </w:t>
      </w:r>
      <w:proofErr w:type="spellStart"/>
      <w:r w:rsidRPr="00F56736">
        <w:rPr>
          <w:lang w:val="ru-RU"/>
        </w:rPr>
        <w:t>такі</w:t>
      </w:r>
      <w:proofErr w:type="spellEnd"/>
      <w:r w:rsidRPr="00F56736">
        <w:rPr>
          <w:lang w:val="ru-RU"/>
        </w:rPr>
        <w:t xml:space="preserve"> </w:t>
      </w:r>
      <w:proofErr w:type="spellStart"/>
      <w:r w:rsidRPr="00F56736">
        <w:rPr>
          <w:lang w:val="ru-RU"/>
        </w:rPr>
        <w:t>процеси</w:t>
      </w:r>
      <w:proofErr w:type="spellEnd"/>
      <w:r w:rsidRPr="00F56736">
        <w:rPr>
          <w:lang w:val="ru-RU"/>
        </w:rPr>
        <w:t xml:space="preserve">: </w:t>
      </w:r>
    </w:p>
    <w:p w:rsidR="00F56736" w:rsidRPr="00F56736" w:rsidRDefault="00F56736" w:rsidP="00F56736">
      <w:pPr>
        <w:pStyle w:val="a"/>
        <w:numPr>
          <w:ilvl w:val="0"/>
          <w:numId w:val="36"/>
        </w:numPr>
        <w:ind w:left="0" w:firstLine="709"/>
        <w:jc w:val="left"/>
      </w:pPr>
      <w:r w:rsidRPr="00F56736">
        <w:rPr>
          <w:lang w:val="ru-RU"/>
        </w:rPr>
        <w:t>«</w:t>
      </w:r>
      <w:r w:rsidR="00910F8F">
        <w:rPr>
          <w:lang w:val="en-US"/>
        </w:rPr>
        <w:t>Creating</w:t>
      </w:r>
      <w:r w:rsidR="00910F8F" w:rsidRPr="00910F8F">
        <w:rPr>
          <w:lang w:val="ru-RU"/>
        </w:rPr>
        <w:t xml:space="preserve"> </w:t>
      </w:r>
      <w:r w:rsidR="00910F8F">
        <w:rPr>
          <w:lang w:val="en-US"/>
        </w:rPr>
        <w:t>interview</w:t>
      </w:r>
      <w:r w:rsidRPr="00F56736">
        <w:rPr>
          <w:lang w:val="ru-RU"/>
        </w:rPr>
        <w:t>»</w:t>
      </w:r>
      <w:r>
        <w:t xml:space="preserve"> - </w:t>
      </w:r>
      <w:r w:rsidR="00910F8F">
        <w:t xml:space="preserve">створення інтерв’ю </w:t>
      </w:r>
      <w:r w:rsidR="00910F8F">
        <w:rPr>
          <w:lang w:val="en-US"/>
        </w:rPr>
        <w:t>asker</w:t>
      </w:r>
      <w:r w:rsidR="00910F8F">
        <w:rPr>
          <w:lang w:val="ru-RU"/>
        </w:rPr>
        <w:t xml:space="preserve">-ом, </w:t>
      </w:r>
      <w:proofErr w:type="spellStart"/>
      <w:r w:rsidR="00910F8F">
        <w:rPr>
          <w:lang w:val="ru-RU"/>
        </w:rPr>
        <w:t>додавання</w:t>
      </w:r>
      <w:proofErr w:type="spellEnd"/>
      <w:r w:rsidR="00910F8F">
        <w:rPr>
          <w:lang w:val="ru-RU"/>
        </w:rPr>
        <w:t xml:space="preserve"> </w:t>
      </w:r>
      <w:proofErr w:type="spellStart"/>
      <w:r w:rsidR="00910F8F">
        <w:rPr>
          <w:lang w:val="ru-RU"/>
        </w:rPr>
        <w:t>запитань</w:t>
      </w:r>
      <w:proofErr w:type="spellEnd"/>
      <w:r w:rsidR="00910F8F">
        <w:rPr>
          <w:lang w:val="ru-RU"/>
        </w:rPr>
        <w:t>;</w:t>
      </w:r>
    </w:p>
    <w:p w:rsidR="00F56736" w:rsidRPr="00F56736" w:rsidRDefault="00F56736" w:rsidP="00F56736">
      <w:pPr>
        <w:pStyle w:val="a"/>
        <w:numPr>
          <w:ilvl w:val="0"/>
          <w:numId w:val="36"/>
        </w:numPr>
        <w:ind w:left="0" w:firstLine="709"/>
        <w:jc w:val="left"/>
      </w:pPr>
      <w:r w:rsidRPr="00F56736">
        <w:t>«</w:t>
      </w:r>
      <w:r>
        <w:rPr>
          <w:lang w:val="en-US"/>
        </w:rPr>
        <w:t>Making</w:t>
      </w:r>
      <w:r w:rsidRPr="00F56736">
        <w:t xml:space="preserve"> </w:t>
      </w:r>
      <w:r>
        <w:rPr>
          <w:lang w:val="en-US"/>
        </w:rPr>
        <w:t>a</w:t>
      </w:r>
      <w:proofErr w:type="spellStart"/>
      <w:r w:rsidR="00910F8F">
        <w:t>nswers</w:t>
      </w:r>
      <w:proofErr w:type="spellEnd"/>
      <w:r w:rsidRPr="00F56736">
        <w:t xml:space="preserve">» - </w:t>
      </w:r>
      <w:proofErr w:type="spellStart"/>
      <w:r w:rsidR="00910F8F">
        <w:rPr>
          <w:lang w:val="ru-RU"/>
        </w:rPr>
        <w:t>заповнення</w:t>
      </w:r>
      <w:proofErr w:type="spellEnd"/>
      <w:r w:rsidR="00910F8F" w:rsidRPr="00910F8F">
        <w:rPr>
          <w:lang w:val="en-US"/>
        </w:rPr>
        <w:t xml:space="preserve"> </w:t>
      </w:r>
      <w:r w:rsidR="00910F8F">
        <w:t xml:space="preserve">відповідей </w:t>
      </w:r>
      <w:r w:rsidR="00910F8F">
        <w:rPr>
          <w:lang w:val="en-US"/>
        </w:rPr>
        <w:t>respondent</w:t>
      </w:r>
      <w:r w:rsidR="00910F8F" w:rsidRPr="00910F8F">
        <w:rPr>
          <w:lang w:val="en-US"/>
        </w:rPr>
        <w:t>-</w:t>
      </w:r>
      <w:r w:rsidR="00910F8F">
        <w:rPr>
          <w:lang w:val="ru-RU"/>
        </w:rPr>
        <w:t>ом</w:t>
      </w:r>
      <w:r w:rsidR="00910F8F" w:rsidRPr="00910F8F">
        <w:rPr>
          <w:lang w:val="en-US"/>
        </w:rPr>
        <w:t>;</w:t>
      </w:r>
    </w:p>
    <w:p w:rsidR="00F56736" w:rsidRPr="00F56736" w:rsidRDefault="00F56736" w:rsidP="00910F8F">
      <w:pPr>
        <w:pStyle w:val="a"/>
        <w:numPr>
          <w:ilvl w:val="0"/>
          <w:numId w:val="36"/>
        </w:numPr>
        <w:ind w:left="0" w:firstLine="709"/>
        <w:jc w:val="left"/>
      </w:pPr>
      <w:r w:rsidRPr="00F56736">
        <w:t>«</w:t>
      </w:r>
      <w:r w:rsidR="00910F8F">
        <w:rPr>
          <w:lang w:val="en-US"/>
        </w:rPr>
        <w:t>Editing</w:t>
      </w:r>
      <w:r w:rsidRPr="00F56736">
        <w:t xml:space="preserve">» - </w:t>
      </w:r>
      <w:r w:rsidR="00910F8F">
        <w:t>редагування інтерв’ю редактором та його публікація.</w:t>
      </w:r>
    </w:p>
    <w:p w:rsidR="00910F8F" w:rsidRDefault="00910F8F">
      <w:pPr>
        <w:spacing w:line="240" w:lineRule="auto"/>
        <w:ind w:firstLine="0"/>
        <w:jc w:val="left"/>
        <w:rPr>
          <w:rFonts w:eastAsia="Times New Roman"/>
          <w:bCs/>
          <w:caps/>
          <w:szCs w:val="36"/>
        </w:rPr>
      </w:pPr>
      <w:bookmarkStart w:id="8" w:name="_Toc465727510"/>
      <w:r>
        <w:br w:type="page"/>
      </w:r>
    </w:p>
    <w:p w:rsidR="00153807" w:rsidRPr="00582158" w:rsidRDefault="001944DC" w:rsidP="00CE29A0">
      <w:pPr>
        <w:pStyle w:val="1"/>
        <w:numPr>
          <w:ilvl w:val="0"/>
          <w:numId w:val="0"/>
        </w:numPr>
      </w:pPr>
      <w:r w:rsidRPr="00582158">
        <w:lastRenderedPageBreak/>
        <w:t>Висновки</w:t>
      </w:r>
      <w:bookmarkEnd w:id="8"/>
    </w:p>
    <w:p w:rsidR="001944DC" w:rsidRDefault="001944DC" w:rsidP="001944DC"/>
    <w:p w:rsidR="001944DC" w:rsidRDefault="001944DC" w:rsidP="001944DC"/>
    <w:p w:rsidR="00F56736" w:rsidRPr="008165B7" w:rsidRDefault="00F56736" w:rsidP="00F56736">
      <w:r w:rsidRPr="008165B7">
        <w:t xml:space="preserve">Розроблені </w:t>
      </w:r>
      <w:r w:rsidRPr="008165B7">
        <w:rPr>
          <w:lang w:val="en-US"/>
        </w:rPr>
        <w:t>DFD</w:t>
      </w:r>
      <w:r w:rsidRPr="008165B7">
        <w:t xml:space="preserve"> складаються з наступних елементів:</w:t>
      </w:r>
    </w:p>
    <w:p w:rsidR="00F56736" w:rsidRPr="008165B7" w:rsidRDefault="00F56736" w:rsidP="00F56736">
      <w:r w:rsidRPr="008165B7">
        <w:t>а) зовнішні накопичувачі (джерела інформації);</w:t>
      </w:r>
    </w:p>
    <w:p w:rsidR="00F56736" w:rsidRPr="008165B7" w:rsidRDefault="00F56736" w:rsidP="00F56736">
      <w:r w:rsidRPr="008165B7">
        <w:t>б) процеси обробки інформації;</w:t>
      </w:r>
    </w:p>
    <w:p w:rsidR="00F56736" w:rsidRPr="008165B7" w:rsidRDefault="00F56736" w:rsidP="00F56736">
      <w:r w:rsidRPr="008165B7">
        <w:t>в) внутрішні накопичувачі (джерела інформації) – використовуються для збереження інформації, яка отримується з процесів обробки інформації;</w:t>
      </w:r>
    </w:p>
    <w:p w:rsidR="00F56736" w:rsidRPr="008165B7" w:rsidRDefault="00F56736" w:rsidP="00F56736">
      <w:r w:rsidRPr="008165B7">
        <w:t>г) потік даних – стрілка, яка з’єднує між собою накопичувач і процес обробки, або навпаки.</w:t>
      </w:r>
    </w:p>
    <w:p w:rsidR="00F56736" w:rsidRPr="008165B7" w:rsidRDefault="00F56736" w:rsidP="00F56736">
      <w:r w:rsidRPr="008165B7">
        <w:t>Процеси між собою обмінюються інформацією лише через внутрішній накопичувач.</w:t>
      </w:r>
    </w:p>
    <w:p w:rsidR="00F56736" w:rsidRPr="008165B7" w:rsidRDefault="00F56736" w:rsidP="00F56736">
      <w:r w:rsidRPr="008165B7">
        <w:t xml:space="preserve">Внутрішні накопичувачі необов’язково відображаються на діаграмах </w:t>
      </w:r>
      <w:r w:rsidRPr="008165B7">
        <w:rPr>
          <w:lang w:val="en-US"/>
        </w:rPr>
        <w:t>DFD</w:t>
      </w:r>
      <w:r w:rsidRPr="008165B7">
        <w:t xml:space="preserve"> нульового рівня. На ньому обов’язково зображуються зовнішні накопичувачі, головний процес обробки інформації та потоки від накопичувачів до процесу.</w:t>
      </w:r>
    </w:p>
    <w:p w:rsidR="00F56736" w:rsidRPr="008165B7" w:rsidRDefault="00F56736" w:rsidP="00F56736">
      <w:r w:rsidRPr="008165B7">
        <w:t xml:space="preserve">Побудова діаграм </w:t>
      </w:r>
      <w:r w:rsidRPr="008165B7">
        <w:rPr>
          <w:lang w:val="en-US"/>
        </w:rPr>
        <w:t>DFD</w:t>
      </w:r>
      <w:r w:rsidRPr="008165B7">
        <w:t xml:space="preserve">  більш високих рівнів полягає в декомпозиції кожного процесу попереднього рівня на складові </w:t>
      </w:r>
      <w:proofErr w:type="spellStart"/>
      <w:r w:rsidRPr="008165B7">
        <w:t>підпроцеси</w:t>
      </w:r>
      <w:proofErr w:type="spellEnd"/>
      <w:r w:rsidRPr="008165B7">
        <w:t>, що виконують більш елементарні задачі. При цьому, вже на таких діаграмах вже повинні бути внутрішні накопичувачі.</w:t>
      </w:r>
    </w:p>
    <w:p w:rsidR="00F56736" w:rsidRPr="008165B7" w:rsidRDefault="00F56736" w:rsidP="00F56736">
      <w:r w:rsidRPr="008165B7">
        <w:t xml:space="preserve">Декомпозицію зроблено за допомогою побудови дерева процесів. При цьому всі зовнішні, внутрішні накопичувачі, що були пов’язані з основним процесом, переносяться на даний рівень діаграми </w:t>
      </w:r>
      <w:r w:rsidRPr="008165B7">
        <w:rPr>
          <w:lang w:val="en-US"/>
        </w:rPr>
        <w:t>DFD</w:t>
      </w:r>
      <w:r w:rsidRPr="008165B7">
        <w:t>. На кожному наступному рівні на деяких діаграмах з’являються нові внутрішні накопичувачі.</w:t>
      </w:r>
    </w:p>
    <w:p w:rsidR="00FB5C71" w:rsidRDefault="00FB5C71">
      <w:pPr>
        <w:spacing w:line="240" w:lineRule="auto"/>
        <w:ind w:firstLine="0"/>
        <w:jc w:val="left"/>
      </w:pPr>
      <w:r>
        <w:br w:type="page"/>
      </w:r>
    </w:p>
    <w:p w:rsidR="00FB5C71" w:rsidRPr="006F6A74" w:rsidRDefault="00FB5C71" w:rsidP="00FB5C71">
      <w:pPr>
        <w:pStyle w:val="1"/>
        <w:numPr>
          <w:ilvl w:val="0"/>
          <w:numId w:val="0"/>
        </w:numPr>
        <w:rPr>
          <w:lang w:eastAsia="ru-RU"/>
        </w:rPr>
      </w:pPr>
      <w:bookmarkStart w:id="9" w:name="_Toc453382247"/>
      <w:bookmarkStart w:id="10" w:name="_Toc465727511"/>
      <w:r>
        <w:rPr>
          <w:lang w:eastAsia="ru-RU"/>
        </w:rPr>
        <w:lastRenderedPageBreak/>
        <w:t>Додаток А</w:t>
      </w:r>
      <w:bookmarkEnd w:id="9"/>
      <w:bookmarkEnd w:id="10"/>
    </w:p>
    <w:p w:rsidR="00FB5C71" w:rsidRDefault="00FB5C71" w:rsidP="00FB5C71">
      <w:pPr>
        <w:ind w:firstLine="0"/>
        <w:jc w:val="center"/>
      </w:pPr>
      <w:r>
        <w:rPr>
          <w:lang w:val="en-US"/>
        </w:rPr>
        <w:t>DFD</w:t>
      </w:r>
      <w:r w:rsidRPr="00FB5C71">
        <w:rPr>
          <w:lang w:val="ru-RU"/>
        </w:rPr>
        <w:t xml:space="preserve">0 </w:t>
      </w:r>
      <w:r>
        <w:t>процесу «</w:t>
      </w:r>
      <w:r w:rsidR="00910F8F">
        <w:rPr>
          <w:lang w:val="en-US"/>
        </w:rPr>
        <w:t>Interviewing</w:t>
      </w:r>
      <w:r>
        <w:t>»</w:t>
      </w:r>
    </w:p>
    <w:p w:rsidR="00FB5C71" w:rsidRDefault="00FB5C71" w:rsidP="00FB5C71">
      <w:pPr>
        <w:jc w:val="center"/>
      </w:pPr>
    </w:p>
    <w:p w:rsidR="00FB5C71" w:rsidRDefault="00FB5C71" w:rsidP="00FB5C71">
      <w:pPr>
        <w:jc w:val="center"/>
      </w:pPr>
    </w:p>
    <w:p w:rsidR="00FB5C71" w:rsidRDefault="00910F8F" w:rsidP="00FB5C71">
      <w:pPr>
        <w:ind w:firstLine="0"/>
        <w:jc w:val="center"/>
      </w:pPr>
      <w:r w:rsidRPr="00910F8F">
        <w:rPr>
          <w:noProof/>
          <w:lang w:val="en-US"/>
        </w:rPr>
        <w:drawing>
          <wp:inline distT="0" distB="0" distL="0" distR="0">
            <wp:extent cx="110490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71" w:rsidRDefault="00FB5C71" w:rsidP="00FB5C71">
      <w:pPr>
        <w:pStyle w:val="ItemizedList"/>
        <w:numPr>
          <w:ilvl w:val="0"/>
          <w:numId w:val="0"/>
        </w:numPr>
        <w:ind w:firstLine="709"/>
        <w:jc w:val="center"/>
      </w:pPr>
    </w:p>
    <w:p w:rsidR="00F138ED" w:rsidRDefault="00FB5C71" w:rsidP="00FB5C71">
      <w:pPr>
        <w:pStyle w:val="ItemizedList"/>
        <w:numPr>
          <w:ilvl w:val="0"/>
          <w:numId w:val="0"/>
        </w:numPr>
        <w:jc w:val="center"/>
      </w:pPr>
      <w:r w:rsidRPr="009F2FAB">
        <w:t>Рисунок А.</w:t>
      </w:r>
      <w:r>
        <w:t>1 –</w:t>
      </w:r>
      <w:r w:rsidR="00924D25" w:rsidRPr="00910F8F">
        <w:rPr>
          <w:lang w:val="en-US"/>
        </w:rPr>
        <w:t xml:space="preserve"> </w:t>
      </w:r>
      <w:r>
        <w:rPr>
          <w:lang w:val="en-US"/>
        </w:rPr>
        <w:t>DFD</w:t>
      </w:r>
      <w:r>
        <w:t xml:space="preserve">0 </w:t>
      </w:r>
      <w:r w:rsidRPr="009F2FAB">
        <w:t>процесу «</w:t>
      </w:r>
      <w:r w:rsidR="00910F8F">
        <w:rPr>
          <w:lang w:val="en-US"/>
        </w:rPr>
        <w:t>Interviewing</w:t>
      </w:r>
      <w:r w:rsidRPr="009F2FAB">
        <w:t>»</w:t>
      </w:r>
    </w:p>
    <w:p w:rsidR="00FB5C71" w:rsidRDefault="00FB5C71">
      <w:pPr>
        <w:spacing w:line="240" w:lineRule="auto"/>
        <w:ind w:firstLine="0"/>
        <w:jc w:val="left"/>
      </w:pPr>
      <w:r>
        <w:br w:type="page"/>
      </w:r>
    </w:p>
    <w:p w:rsidR="00FB5C71" w:rsidRPr="006F6A74" w:rsidRDefault="00FB5C71" w:rsidP="00FB5C71">
      <w:pPr>
        <w:pStyle w:val="1"/>
        <w:numPr>
          <w:ilvl w:val="0"/>
          <w:numId w:val="0"/>
        </w:numPr>
        <w:rPr>
          <w:lang w:eastAsia="ru-RU"/>
        </w:rPr>
      </w:pPr>
      <w:bookmarkStart w:id="11" w:name="_Toc465727512"/>
      <w:r>
        <w:rPr>
          <w:lang w:eastAsia="ru-RU"/>
        </w:rPr>
        <w:lastRenderedPageBreak/>
        <w:t>Додаток Б</w:t>
      </w:r>
      <w:bookmarkEnd w:id="11"/>
    </w:p>
    <w:p w:rsidR="00FB5C71" w:rsidRDefault="00FB5C71" w:rsidP="00FB5C71">
      <w:pPr>
        <w:ind w:firstLine="0"/>
        <w:jc w:val="center"/>
      </w:pPr>
      <w:r>
        <w:rPr>
          <w:lang w:val="en-US"/>
        </w:rPr>
        <w:t>DFD</w:t>
      </w:r>
      <w:r>
        <w:rPr>
          <w:lang w:val="ru-RU"/>
        </w:rPr>
        <w:t>1</w:t>
      </w:r>
      <w:r w:rsidRPr="00FB5C71">
        <w:rPr>
          <w:lang w:val="ru-RU"/>
        </w:rPr>
        <w:t xml:space="preserve"> </w:t>
      </w:r>
      <w:r>
        <w:t>процесу «</w:t>
      </w:r>
      <w:r w:rsidR="00910F8F">
        <w:rPr>
          <w:lang w:val="en-US"/>
        </w:rPr>
        <w:t>Interviewing</w:t>
      </w:r>
      <w:r>
        <w:t>»</w:t>
      </w:r>
    </w:p>
    <w:p w:rsidR="00FB5C71" w:rsidRPr="00910F8F" w:rsidRDefault="00FB5C71" w:rsidP="00FB5C71">
      <w:pPr>
        <w:pStyle w:val="ItemizedList"/>
        <w:numPr>
          <w:ilvl w:val="0"/>
          <w:numId w:val="0"/>
        </w:numPr>
        <w:rPr>
          <w:noProof/>
          <w:lang w:val="ru-RU"/>
        </w:rPr>
      </w:pPr>
    </w:p>
    <w:p w:rsidR="00FB5C71" w:rsidRPr="00910F8F" w:rsidRDefault="00FB5C71" w:rsidP="00FB5C71">
      <w:pPr>
        <w:pStyle w:val="ItemizedList"/>
        <w:numPr>
          <w:ilvl w:val="0"/>
          <w:numId w:val="0"/>
        </w:numPr>
        <w:rPr>
          <w:noProof/>
          <w:lang w:val="ru-RU"/>
        </w:rPr>
      </w:pPr>
    </w:p>
    <w:p w:rsidR="00FB5C71" w:rsidRDefault="00910F8F" w:rsidP="00FB5C71">
      <w:pPr>
        <w:pStyle w:val="ItemizedList"/>
        <w:numPr>
          <w:ilvl w:val="0"/>
          <w:numId w:val="0"/>
        </w:numPr>
      </w:pPr>
      <w:r w:rsidRPr="00910F8F">
        <w:rPr>
          <w:noProof/>
          <w:lang w:val="en-US"/>
        </w:rPr>
        <w:drawing>
          <wp:inline distT="0" distB="0" distL="0" distR="0">
            <wp:extent cx="6477000" cy="3248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71" w:rsidRDefault="00FB5C71" w:rsidP="00FB5C71">
      <w:pPr>
        <w:pStyle w:val="ItemizedList"/>
        <w:numPr>
          <w:ilvl w:val="0"/>
          <w:numId w:val="0"/>
        </w:numPr>
      </w:pPr>
    </w:p>
    <w:p w:rsidR="00FB5C71" w:rsidRDefault="00FB5C71" w:rsidP="00FB5C71">
      <w:pPr>
        <w:pStyle w:val="ItemizedList"/>
        <w:numPr>
          <w:ilvl w:val="0"/>
          <w:numId w:val="0"/>
        </w:numPr>
        <w:tabs>
          <w:tab w:val="clear" w:pos="1134"/>
          <w:tab w:val="left" w:pos="0"/>
        </w:tabs>
        <w:jc w:val="center"/>
      </w:pPr>
      <w:r>
        <w:tab/>
        <w:t>Рисунок Б</w:t>
      </w:r>
      <w:r w:rsidRPr="009F2FAB">
        <w:t>.</w:t>
      </w:r>
      <w:r>
        <w:t>1 –</w:t>
      </w:r>
      <w:r w:rsidR="00924D25" w:rsidRPr="00924D25">
        <w:rPr>
          <w:lang w:val="ru-RU"/>
        </w:rPr>
        <w:t xml:space="preserve"> </w:t>
      </w:r>
      <w:r>
        <w:rPr>
          <w:lang w:val="en-US"/>
        </w:rPr>
        <w:t>DFD</w:t>
      </w:r>
      <w:r>
        <w:t xml:space="preserve">1 </w:t>
      </w:r>
      <w:r w:rsidRPr="009F2FAB">
        <w:t>процесу «</w:t>
      </w:r>
      <w:r>
        <w:t xml:space="preserve">Отримання </w:t>
      </w:r>
      <w:proofErr w:type="spellStart"/>
      <w:r>
        <w:t>інтерв</w:t>
      </w:r>
      <w:proofErr w:type="spellEnd"/>
      <w:r w:rsidRPr="00E7581D">
        <w:rPr>
          <w:lang w:val="ru-RU"/>
        </w:rPr>
        <w:t>’</w:t>
      </w:r>
      <w:r>
        <w:t>ю</w:t>
      </w:r>
      <w:r w:rsidRPr="009F2FAB">
        <w:t>»</w:t>
      </w:r>
    </w:p>
    <w:p w:rsidR="00910F8F" w:rsidRDefault="00910F8F">
      <w:pPr>
        <w:spacing w:line="240" w:lineRule="auto"/>
        <w:ind w:firstLine="0"/>
        <w:jc w:val="left"/>
        <w:rPr>
          <w:rFonts w:eastAsia="Times New Roman"/>
          <w:bCs/>
          <w:caps/>
          <w:szCs w:val="36"/>
          <w:lang w:eastAsia="ru-RU"/>
        </w:rPr>
      </w:pPr>
      <w:bookmarkStart w:id="12" w:name="_Toc465727513"/>
      <w:r>
        <w:rPr>
          <w:lang w:eastAsia="ru-RU"/>
        </w:rPr>
        <w:br w:type="page"/>
      </w:r>
    </w:p>
    <w:p w:rsidR="00FB5C71" w:rsidRPr="00924D25" w:rsidRDefault="00FB5C71" w:rsidP="00FB5C71">
      <w:pPr>
        <w:pStyle w:val="1"/>
        <w:numPr>
          <w:ilvl w:val="0"/>
          <w:numId w:val="0"/>
        </w:numPr>
        <w:rPr>
          <w:lang w:val="en-US" w:eastAsia="ru-RU"/>
        </w:rPr>
      </w:pPr>
      <w:r>
        <w:rPr>
          <w:lang w:eastAsia="ru-RU"/>
        </w:rPr>
        <w:lastRenderedPageBreak/>
        <w:t xml:space="preserve">Додаток </w:t>
      </w:r>
      <w:r>
        <w:rPr>
          <w:lang w:val="ru-RU" w:eastAsia="ru-RU"/>
        </w:rPr>
        <w:t>В</w:t>
      </w:r>
      <w:bookmarkEnd w:id="12"/>
    </w:p>
    <w:p w:rsidR="00FB5C71" w:rsidRDefault="00910F8F" w:rsidP="00910F8F">
      <w:pPr>
        <w:tabs>
          <w:tab w:val="left" w:pos="3717"/>
        </w:tabs>
        <w:ind w:firstLine="0"/>
        <w:jc w:val="center"/>
      </w:pPr>
      <w:r>
        <w:rPr>
          <w:lang w:val="en-US"/>
        </w:rPr>
        <w:t>DFD</w:t>
      </w:r>
      <w:r>
        <w:t xml:space="preserve">2 </w:t>
      </w:r>
      <w:r w:rsidRPr="009F2FAB">
        <w:t>процесу «</w:t>
      </w:r>
      <w:r>
        <w:rPr>
          <w:lang w:val="en-US"/>
        </w:rPr>
        <w:t>Making interview</w:t>
      </w:r>
      <w:r w:rsidRPr="009F2FAB">
        <w:t>»</w:t>
      </w:r>
    </w:p>
    <w:p w:rsidR="00FB5C71" w:rsidRDefault="00FB5C71" w:rsidP="00FB5C71">
      <w:pPr>
        <w:tabs>
          <w:tab w:val="left" w:pos="3717"/>
        </w:tabs>
      </w:pPr>
    </w:p>
    <w:p w:rsidR="00FB5C71" w:rsidRDefault="00910F8F" w:rsidP="00FB5C71">
      <w:pPr>
        <w:tabs>
          <w:tab w:val="left" w:pos="3717"/>
        </w:tabs>
        <w:ind w:firstLine="0"/>
        <w:jc w:val="center"/>
      </w:pPr>
      <w:r w:rsidRPr="00910F8F">
        <w:rPr>
          <w:noProof/>
          <w:lang w:val="en-US"/>
        </w:rPr>
        <w:drawing>
          <wp:inline distT="0" distB="0" distL="0" distR="0">
            <wp:extent cx="4533900" cy="241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F8F">
        <w:rPr>
          <w:noProof/>
          <w:lang w:val="en-US"/>
        </w:rPr>
        <w:t xml:space="preserve"> </w:t>
      </w:r>
    </w:p>
    <w:p w:rsidR="00FB5C71" w:rsidRDefault="00FB5C71" w:rsidP="00FB5C71"/>
    <w:p w:rsidR="00FB5C71" w:rsidRDefault="00FB5C71" w:rsidP="00FB5C71">
      <w:pPr>
        <w:pStyle w:val="ItemizedList"/>
        <w:numPr>
          <w:ilvl w:val="0"/>
          <w:numId w:val="0"/>
        </w:numPr>
        <w:tabs>
          <w:tab w:val="clear" w:pos="1134"/>
        </w:tabs>
        <w:jc w:val="center"/>
      </w:pPr>
      <w:r>
        <w:t>Рисунок В.</w:t>
      </w:r>
      <w:r w:rsidR="001951CF" w:rsidRPr="00924D25">
        <w:t>1</w:t>
      </w:r>
      <w:r>
        <w:t xml:space="preserve"> –</w:t>
      </w:r>
      <w:r w:rsidR="00924D25">
        <w:rPr>
          <w:lang w:val="en-US"/>
        </w:rPr>
        <w:t xml:space="preserve"> </w:t>
      </w:r>
      <w:r>
        <w:rPr>
          <w:lang w:val="en-US"/>
        </w:rPr>
        <w:t>DFD</w:t>
      </w:r>
      <w:r>
        <w:t xml:space="preserve">2 </w:t>
      </w:r>
      <w:r w:rsidRPr="009F2FAB">
        <w:t>процесу «</w:t>
      </w:r>
      <w:r w:rsidR="00910F8F">
        <w:rPr>
          <w:lang w:val="en-US"/>
        </w:rPr>
        <w:t>Making interview</w:t>
      </w:r>
      <w:r w:rsidRPr="009F2FAB">
        <w:t>»</w:t>
      </w:r>
    </w:p>
    <w:p w:rsidR="00FB5C71" w:rsidRDefault="00FB5C71" w:rsidP="00FB5C71">
      <w:pPr>
        <w:pStyle w:val="ItemizedList"/>
        <w:numPr>
          <w:ilvl w:val="0"/>
          <w:numId w:val="0"/>
        </w:numPr>
        <w:tabs>
          <w:tab w:val="clear" w:pos="1134"/>
        </w:tabs>
        <w:jc w:val="center"/>
      </w:pPr>
    </w:p>
    <w:p w:rsidR="00FB5C71" w:rsidRDefault="00FB5C71" w:rsidP="00FB5C71">
      <w:pPr>
        <w:pStyle w:val="ItemizedList"/>
        <w:numPr>
          <w:ilvl w:val="0"/>
          <w:numId w:val="0"/>
        </w:numPr>
        <w:tabs>
          <w:tab w:val="clear" w:pos="1134"/>
        </w:tabs>
        <w:jc w:val="center"/>
      </w:pPr>
    </w:p>
    <w:p w:rsidR="00FB5C71" w:rsidRDefault="00FB5C71" w:rsidP="00FB5C71">
      <w:pPr>
        <w:tabs>
          <w:tab w:val="left" w:pos="4471"/>
        </w:tabs>
        <w:ind w:firstLine="0"/>
        <w:jc w:val="center"/>
      </w:pPr>
    </w:p>
    <w:p w:rsidR="00FB5C71" w:rsidRPr="00FB5C71" w:rsidRDefault="00FB5C71" w:rsidP="001951CF">
      <w:pPr>
        <w:pStyle w:val="ItemizedList"/>
        <w:numPr>
          <w:ilvl w:val="0"/>
          <w:numId w:val="0"/>
        </w:numPr>
        <w:tabs>
          <w:tab w:val="clear" w:pos="1134"/>
        </w:tabs>
        <w:jc w:val="center"/>
      </w:pPr>
    </w:p>
    <w:sectPr w:rsidR="00FB5C71" w:rsidRPr="00FB5C71" w:rsidSect="0031646B">
      <w:headerReference w:type="default" r:id="rId11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AD0" w:rsidRDefault="00E52AD0" w:rsidP="00184F49">
      <w:pPr>
        <w:spacing w:line="240" w:lineRule="auto"/>
      </w:pPr>
      <w:r>
        <w:separator/>
      </w:r>
    </w:p>
  </w:endnote>
  <w:endnote w:type="continuationSeparator" w:id="0">
    <w:p w:rsidR="00E52AD0" w:rsidRDefault="00E52AD0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AD0" w:rsidRDefault="00E52AD0" w:rsidP="00184F49">
      <w:pPr>
        <w:spacing w:line="240" w:lineRule="auto"/>
      </w:pPr>
      <w:r>
        <w:separator/>
      </w:r>
    </w:p>
  </w:footnote>
  <w:footnote w:type="continuationSeparator" w:id="0">
    <w:p w:rsidR="00E52AD0" w:rsidRDefault="00E52AD0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65A" w:rsidRPr="00A86DE2" w:rsidRDefault="00F8565A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0F8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655BA"/>
    <w:multiLevelType w:val="hybridMultilevel"/>
    <w:tmpl w:val="E946A2B8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536A69"/>
    <w:multiLevelType w:val="hybridMultilevel"/>
    <w:tmpl w:val="0D1E9480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801655"/>
    <w:multiLevelType w:val="multilevel"/>
    <w:tmpl w:val="C55279D6"/>
    <w:numStyleLink w:val="Appendices"/>
  </w:abstractNum>
  <w:abstractNum w:abstractNumId="10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3D2D16AB"/>
    <w:multiLevelType w:val="multilevel"/>
    <w:tmpl w:val="B39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81479"/>
    <w:multiLevelType w:val="hybridMultilevel"/>
    <w:tmpl w:val="32289EBE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A464C"/>
    <w:multiLevelType w:val="multilevel"/>
    <w:tmpl w:val="C55279D6"/>
    <w:numStyleLink w:val="Appendices"/>
  </w:abstractNum>
  <w:abstractNum w:abstractNumId="15" w15:restartNumberingAfterBreak="0">
    <w:nsid w:val="42CB2FFB"/>
    <w:multiLevelType w:val="hybridMultilevel"/>
    <w:tmpl w:val="B9F8D004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2E569D"/>
    <w:multiLevelType w:val="hybridMultilevel"/>
    <w:tmpl w:val="DCAC3FA6"/>
    <w:lvl w:ilvl="0" w:tplc="7A101E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8" w15:restartNumberingAfterBreak="0">
    <w:nsid w:val="498B277E"/>
    <w:multiLevelType w:val="multilevel"/>
    <w:tmpl w:val="5AB8C542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5A44AE3"/>
    <w:multiLevelType w:val="multilevel"/>
    <w:tmpl w:val="C55279D6"/>
    <w:numStyleLink w:val="Appendices"/>
  </w:abstractNum>
  <w:abstractNum w:abstractNumId="22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A6B7A33"/>
    <w:multiLevelType w:val="hybridMultilevel"/>
    <w:tmpl w:val="801411A6"/>
    <w:lvl w:ilvl="0" w:tplc="DC3CA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D002028"/>
    <w:multiLevelType w:val="hybridMultilevel"/>
    <w:tmpl w:val="9AD2D688"/>
    <w:lvl w:ilvl="0" w:tplc="1D5CC4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6911DA"/>
    <w:multiLevelType w:val="hybridMultilevel"/>
    <w:tmpl w:val="B9324884"/>
    <w:lvl w:ilvl="0" w:tplc="D862DAA0">
      <w:numFmt w:val="bullet"/>
      <w:lvlText w:val="•"/>
      <w:lvlJc w:val="left"/>
      <w:pPr>
        <w:ind w:left="1279" w:hanging="57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E8D5582"/>
    <w:multiLevelType w:val="multilevel"/>
    <w:tmpl w:val="400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17"/>
  </w:num>
  <w:num w:numId="4">
    <w:abstractNumId w:val="7"/>
  </w:num>
  <w:num w:numId="5">
    <w:abstractNumId w:val="29"/>
  </w:num>
  <w:num w:numId="6">
    <w:abstractNumId w:val="22"/>
  </w:num>
  <w:num w:numId="7">
    <w:abstractNumId w:val="18"/>
    <w:lvlOverride w:ilvl="0">
      <w:lvl w:ilvl="0">
        <w:start w:val="1"/>
        <w:numFmt w:val="decimal"/>
        <w:pStyle w:val="1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709"/>
          </w:tabs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</w:num>
  <w:num w:numId="9">
    <w:abstractNumId w:val="5"/>
  </w:num>
  <w:num w:numId="10">
    <w:abstractNumId w:val="19"/>
  </w:num>
  <w:num w:numId="11">
    <w:abstractNumId w:val="10"/>
  </w:num>
  <w:num w:numId="12">
    <w:abstractNumId w:val="26"/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"/>
  </w:num>
  <w:num w:numId="19">
    <w:abstractNumId w:val="20"/>
  </w:num>
  <w:num w:numId="20">
    <w:abstractNumId w:val="8"/>
  </w:num>
  <w:num w:numId="21">
    <w:abstractNumId w:val="26"/>
    <w:lvlOverride w:ilvl="0">
      <w:startOverride w:val="1"/>
    </w:lvlOverride>
  </w:num>
  <w:num w:numId="22">
    <w:abstractNumId w:val="4"/>
  </w:num>
  <w:num w:numId="23">
    <w:abstractNumId w:val="21"/>
  </w:num>
  <w:num w:numId="24">
    <w:abstractNumId w:val="9"/>
  </w:num>
  <w:num w:numId="25">
    <w:abstractNumId w:val="14"/>
  </w:num>
  <w:num w:numId="26">
    <w:abstractNumId w:val="26"/>
    <w:lvlOverride w:ilvl="0">
      <w:startOverride w:val="1"/>
    </w:lvlOverride>
  </w:num>
  <w:num w:numId="27">
    <w:abstractNumId w:val="0"/>
  </w:num>
  <w:num w:numId="28">
    <w:abstractNumId w:val="28"/>
  </w:num>
  <w:num w:numId="29">
    <w:abstractNumId w:val="12"/>
  </w:num>
  <w:num w:numId="30">
    <w:abstractNumId w:val="3"/>
  </w:num>
  <w:num w:numId="31">
    <w:abstractNumId w:val="15"/>
  </w:num>
  <w:num w:numId="32">
    <w:abstractNumId w:val="27"/>
  </w:num>
  <w:num w:numId="33">
    <w:abstractNumId w:val="13"/>
  </w:num>
  <w:num w:numId="34">
    <w:abstractNumId w:val="18"/>
    <w:lvlOverride w:ilvl="0">
      <w:startOverride w:val="2"/>
    </w:lvlOverride>
    <w:lvlOverride w:ilvl="1">
      <w:startOverride w:val="2"/>
    </w:lvlOverride>
  </w:num>
  <w:num w:numId="35">
    <w:abstractNumId w:val="1"/>
  </w:num>
  <w:num w:numId="36">
    <w:abstractNumId w:val="16"/>
  </w:num>
  <w:num w:numId="37">
    <w:abstractNumId w:val="25"/>
  </w:num>
  <w:num w:numId="38">
    <w:abstractNumId w:val="2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6C18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4C87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951CF"/>
    <w:rsid w:val="001A353D"/>
    <w:rsid w:val="001B0396"/>
    <w:rsid w:val="001C143D"/>
    <w:rsid w:val="001C1F39"/>
    <w:rsid w:val="001C2C2F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89F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046"/>
    <w:rsid w:val="002D4614"/>
    <w:rsid w:val="002E0536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07A5"/>
    <w:rsid w:val="003357D9"/>
    <w:rsid w:val="0034043B"/>
    <w:rsid w:val="00340445"/>
    <w:rsid w:val="003445E5"/>
    <w:rsid w:val="00344F21"/>
    <w:rsid w:val="003517EC"/>
    <w:rsid w:val="00351EEB"/>
    <w:rsid w:val="00353BB1"/>
    <w:rsid w:val="0035476A"/>
    <w:rsid w:val="00356A51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158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333B"/>
    <w:rsid w:val="005E433B"/>
    <w:rsid w:val="005E5333"/>
    <w:rsid w:val="005F21C3"/>
    <w:rsid w:val="005F25C3"/>
    <w:rsid w:val="005F6C10"/>
    <w:rsid w:val="005F6DED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44DD"/>
    <w:rsid w:val="00696754"/>
    <w:rsid w:val="006A3D47"/>
    <w:rsid w:val="006A4576"/>
    <w:rsid w:val="006A4D59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666E3"/>
    <w:rsid w:val="00775007"/>
    <w:rsid w:val="00777E05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669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2F27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6DB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0F8F"/>
    <w:rsid w:val="00911112"/>
    <w:rsid w:val="00912253"/>
    <w:rsid w:val="009161AF"/>
    <w:rsid w:val="0092015E"/>
    <w:rsid w:val="00924D25"/>
    <w:rsid w:val="00933A2D"/>
    <w:rsid w:val="0093516E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16C0"/>
    <w:rsid w:val="00AF4461"/>
    <w:rsid w:val="00AF5A91"/>
    <w:rsid w:val="00AF6985"/>
    <w:rsid w:val="00B02CCE"/>
    <w:rsid w:val="00B034CC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BE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3506"/>
    <w:rsid w:val="00BC5701"/>
    <w:rsid w:val="00BC6962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AE0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42C47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A6176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29A0"/>
    <w:rsid w:val="00CE4052"/>
    <w:rsid w:val="00CE4929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86F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AD0"/>
    <w:rsid w:val="00E52EDC"/>
    <w:rsid w:val="00E568DE"/>
    <w:rsid w:val="00E631BA"/>
    <w:rsid w:val="00E672DE"/>
    <w:rsid w:val="00E67FC8"/>
    <w:rsid w:val="00E7581D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040D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1AC2"/>
    <w:rsid w:val="00F53062"/>
    <w:rsid w:val="00F55B93"/>
    <w:rsid w:val="00F56736"/>
    <w:rsid w:val="00F574C1"/>
    <w:rsid w:val="00F57576"/>
    <w:rsid w:val="00F57CDA"/>
    <w:rsid w:val="00F63558"/>
    <w:rsid w:val="00F639B3"/>
    <w:rsid w:val="00F675EC"/>
    <w:rsid w:val="00F67FFB"/>
    <w:rsid w:val="00F7144D"/>
    <w:rsid w:val="00F83800"/>
    <w:rsid w:val="00F8565A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5C71"/>
    <w:rsid w:val="00FB7D25"/>
    <w:rsid w:val="00FB7F1C"/>
    <w:rsid w:val="00FC15D3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2C0B6"/>
  <w15:chartTrackingRefBased/>
  <w15:docId w15:val="{F0C1256B-F7E7-438F-81AA-FC9FC62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39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rmal (Web)"/>
    <w:basedOn w:val="a0"/>
    <w:uiPriority w:val="99"/>
    <w:semiHidden/>
    <w:unhideWhenUsed/>
    <w:rsid w:val="002E053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9093C-E73E-4D11-98A7-8E0F4F8C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template_dstu.dot</Template>
  <TotalTime>16</TotalTime>
  <Pages>9</Pages>
  <Words>592</Words>
  <Characters>3376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3961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7</cp:revision>
  <cp:lastPrinted>2016-10-10T17:00:00Z</cp:lastPrinted>
  <dcterms:created xsi:type="dcterms:W3CDTF">2016-10-31T23:26:00Z</dcterms:created>
  <dcterms:modified xsi:type="dcterms:W3CDTF">2016-12-25T17:19:00Z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