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74" w:rsidRPr="008E6FCB" w:rsidRDefault="00860515" w:rsidP="00B62F28">
      <w:pPr>
        <w:pStyle w:val="NormalNoIndent"/>
        <w:jc w:val="center"/>
      </w:pPr>
      <w:r w:rsidRPr="008E6FCB">
        <w:t>НАЦІОНАЛЬНИЙ ТЕХНІЧНИЙ УНІВЕРСИТЕТ УКРАЇНИ</w:t>
      </w:r>
    </w:p>
    <w:p w:rsidR="008F5B74" w:rsidRPr="008E6FCB" w:rsidRDefault="00EE7FDF" w:rsidP="00B62F28">
      <w:pPr>
        <w:pStyle w:val="NormalNoIndent"/>
        <w:jc w:val="center"/>
      </w:pPr>
      <w:r w:rsidRPr="008E6FCB">
        <w:t>«</w:t>
      </w:r>
      <w:r w:rsidR="00860515" w:rsidRPr="008E6FCB">
        <w:t>КИЇВСЬКИЙ ПОЛІТЕХНІЧНИЙ ІНСТИТУТ</w:t>
      </w:r>
      <w:r w:rsidR="00775007" w:rsidRPr="008E6FCB">
        <w:br/>
      </w:r>
      <w:r w:rsidR="00775007" w:rsidRPr="008E6FCB">
        <w:rPr>
          <w:caps/>
        </w:rPr>
        <w:t>імені Ігоря Сікорського</w:t>
      </w:r>
      <w:r w:rsidR="00775007" w:rsidRPr="008E6FCB">
        <w:t>»</w:t>
      </w:r>
    </w:p>
    <w:p w:rsidR="00B62F28" w:rsidRPr="008E6FCB" w:rsidRDefault="00B62F28" w:rsidP="00B62F28">
      <w:pPr>
        <w:pStyle w:val="NormalNoIndent"/>
        <w:jc w:val="center"/>
      </w:pPr>
      <w:r w:rsidRPr="008E6FCB">
        <w:t>Факультет прикладної математики</w:t>
      </w:r>
    </w:p>
    <w:p w:rsidR="008F5B74" w:rsidRPr="008E6FCB" w:rsidRDefault="00F67FFB" w:rsidP="00F67FFB">
      <w:pPr>
        <w:pStyle w:val="NormalNoIndent"/>
        <w:spacing w:after="120"/>
        <w:jc w:val="center"/>
      </w:pPr>
      <w:r w:rsidRPr="008E6FCB">
        <w:t>Кафедра прикладної математики</w:t>
      </w:r>
    </w:p>
    <w:p w:rsidR="00424E48" w:rsidRPr="008E6FCB" w:rsidRDefault="00424E48" w:rsidP="00B62F28">
      <w:pPr>
        <w:pStyle w:val="NormalNoIndent"/>
        <w:rPr>
          <w:lang w:val="ru-RU"/>
        </w:rPr>
      </w:pPr>
    </w:p>
    <w:p w:rsidR="005B4755" w:rsidRPr="008E6FCB" w:rsidRDefault="005B4755" w:rsidP="00B62F28">
      <w:pPr>
        <w:pStyle w:val="NormalNoIndent"/>
        <w:rPr>
          <w:lang w:val="ru-RU"/>
        </w:rPr>
      </w:pPr>
    </w:p>
    <w:p w:rsidR="005B4755" w:rsidRPr="008E6FCB" w:rsidRDefault="005B4755" w:rsidP="00B62F28">
      <w:pPr>
        <w:pStyle w:val="NormalNoIndent"/>
        <w:rPr>
          <w:lang w:val="ru-RU"/>
        </w:rPr>
      </w:pPr>
    </w:p>
    <w:p w:rsidR="005B4755" w:rsidRPr="008E6FCB" w:rsidRDefault="005B4755" w:rsidP="00B62F28">
      <w:pPr>
        <w:pStyle w:val="NormalNoIndent"/>
        <w:rPr>
          <w:lang w:val="ru-RU"/>
        </w:rPr>
      </w:pPr>
    </w:p>
    <w:p w:rsidR="005B4755" w:rsidRPr="008E6FCB" w:rsidRDefault="005B4755" w:rsidP="00B62F28">
      <w:pPr>
        <w:pStyle w:val="NormalNoIndent"/>
        <w:rPr>
          <w:lang w:val="ru-RU"/>
        </w:rPr>
      </w:pPr>
    </w:p>
    <w:p w:rsidR="005B4755" w:rsidRPr="008E6FCB" w:rsidRDefault="005B4755" w:rsidP="006A4D59">
      <w:pPr>
        <w:pStyle w:val="NormalNoIndent"/>
        <w:jc w:val="center"/>
      </w:pPr>
      <w:r w:rsidRPr="008E6FCB">
        <w:t>Звіт</w:t>
      </w:r>
    </w:p>
    <w:p w:rsidR="005B4755" w:rsidRPr="00AE7C95" w:rsidRDefault="000C2E0A" w:rsidP="006A4D59">
      <w:pPr>
        <w:pStyle w:val="NormalNoIndent"/>
        <w:jc w:val="center"/>
        <w:rPr>
          <w:lang w:val="ru-RU"/>
        </w:rPr>
      </w:pPr>
      <w:r w:rsidRPr="008E6FCB">
        <w:t xml:space="preserve">із </w:t>
      </w:r>
      <w:r w:rsidR="00E1386F" w:rsidRPr="008E6FCB">
        <w:t>лабораторної роботи №</w:t>
      </w:r>
      <w:r w:rsidR="00C44467" w:rsidRPr="00AE7C95">
        <w:rPr>
          <w:lang w:val="ru-RU"/>
        </w:rPr>
        <w:t>7</w:t>
      </w:r>
    </w:p>
    <w:p w:rsidR="005B4755" w:rsidRPr="008E6FCB" w:rsidRDefault="005B4755" w:rsidP="006A4D59">
      <w:pPr>
        <w:pStyle w:val="NormalNoIndent"/>
        <w:jc w:val="center"/>
      </w:pPr>
      <w:r w:rsidRPr="008E6FCB">
        <w:t>із дисципліни «</w:t>
      </w:r>
      <w:r w:rsidR="007B50C6" w:rsidRPr="008E6FCB">
        <w:rPr>
          <w:rFonts w:eastAsia="Times New Roman"/>
          <w:szCs w:val="24"/>
          <w:lang w:eastAsia="zh-CN"/>
        </w:rPr>
        <w:t>Бази даних та інформаційні системи</w:t>
      </w:r>
      <w:r w:rsidRPr="008E6FCB">
        <w:t>»</w:t>
      </w:r>
    </w:p>
    <w:p w:rsidR="005B4755" w:rsidRPr="008E6FCB" w:rsidRDefault="005B4755" w:rsidP="006A4D59">
      <w:pPr>
        <w:pStyle w:val="NormalNoIndent"/>
        <w:jc w:val="center"/>
      </w:pPr>
      <w:r w:rsidRPr="008E6FCB">
        <w:t>на тему</w:t>
      </w:r>
    </w:p>
    <w:p w:rsidR="00E7581D" w:rsidRPr="008E6FCB" w:rsidRDefault="007E6699" w:rsidP="006A4D59">
      <w:pPr>
        <w:ind w:firstLine="0"/>
        <w:jc w:val="center"/>
      </w:pPr>
      <w:r w:rsidRPr="008E6FCB">
        <w:t xml:space="preserve">Побудова </w:t>
      </w:r>
      <w:r w:rsidR="00C44467" w:rsidRPr="008E6FCB">
        <w:rPr>
          <w:lang w:val="en-US"/>
        </w:rPr>
        <w:t>ERD</w:t>
      </w:r>
      <w:r w:rsidRPr="008E6FCB">
        <w:rPr>
          <w:lang w:val="ru-RU"/>
        </w:rPr>
        <w:t xml:space="preserve"> </w:t>
      </w:r>
      <w:r w:rsidRPr="008E6FCB">
        <w:t xml:space="preserve">для бізнес-процесу </w:t>
      </w:r>
      <w:r w:rsidR="00E7581D" w:rsidRPr="008E6FCB">
        <w:t xml:space="preserve">«Отримання </w:t>
      </w:r>
      <w:proofErr w:type="spellStart"/>
      <w:r w:rsidR="00E7581D" w:rsidRPr="008E6FCB">
        <w:t>інтерв</w:t>
      </w:r>
      <w:proofErr w:type="spellEnd"/>
      <w:r w:rsidR="00E7581D" w:rsidRPr="008E6FCB">
        <w:rPr>
          <w:lang w:val="ru-RU"/>
        </w:rPr>
        <w:t>’</w:t>
      </w:r>
      <w:r w:rsidR="00E7581D" w:rsidRPr="008E6FCB">
        <w:t>ю»</w:t>
      </w:r>
    </w:p>
    <w:p w:rsidR="005B4755" w:rsidRPr="008E6FCB" w:rsidRDefault="005B4755" w:rsidP="005B4755">
      <w:pPr>
        <w:pStyle w:val="NormalNoIndent"/>
        <w:jc w:val="center"/>
      </w:pPr>
    </w:p>
    <w:p w:rsidR="005B4755" w:rsidRPr="008E6FCB" w:rsidRDefault="005B4755" w:rsidP="005B4755">
      <w:pPr>
        <w:pStyle w:val="NormalNoIndent"/>
        <w:jc w:val="center"/>
      </w:pPr>
    </w:p>
    <w:p w:rsidR="005B4755" w:rsidRPr="008E6FCB" w:rsidRDefault="005B4755" w:rsidP="005B4755">
      <w:pPr>
        <w:pStyle w:val="NormalNoIndent"/>
        <w:jc w:val="center"/>
      </w:pPr>
    </w:p>
    <w:p w:rsidR="005B4755" w:rsidRPr="008E6FCB" w:rsidRDefault="005B4755" w:rsidP="005B4755">
      <w:pPr>
        <w:pStyle w:val="NormalNoIndent"/>
        <w:jc w:val="center"/>
      </w:pPr>
    </w:p>
    <w:p w:rsidR="005B4755" w:rsidRPr="008E6FCB" w:rsidRDefault="005B4755" w:rsidP="005B475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E6FCB" w:rsidRPr="008E6FCB" w:rsidTr="005B4755">
        <w:tc>
          <w:tcPr>
            <w:tcW w:w="5211" w:type="dxa"/>
            <w:shd w:val="clear" w:color="auto" w:fill="auto"/>
          </w:tcPr>
          <w:p w:rsidR="00BE51B7" w:rsidRPr="008E6FCB" w:rsidRDefault="007B50C6" w:rsidP="000B129F">
            <w:pPr>
              <w:pStyle w:val="NormalNoIndent"/>
              <w:tabs>
                <w:tab w:val="left" w:pos="3366"/>
              </w:tabs>
            </w:pPr>
            <w:r w:rsidRPr="008E6FCB">
              <w:t>Виконала</w:t>
            </w:r>
            <w:r w:rsidR="005B4755" w:rsidRPr="008E6FCB">
              <w:t>:</w:t>
            </w:r>
          </w:p>
        </w:tc>
        <w:tc>
          <w:tcPr>
            <w:tcW w:w="4820" w:type="dxa"/>
            <w:shd w:val="clear" w:color="auto" w:fill="auto"/>
          </w:tcPr>
          <w:p w:rsidR="00BE51B7" w:rsidRPr="008E6FCB" w:rsidRDefault="005B4755" w:rsidP="000B129F">
            <w:pPr>
              <w:pStyle w:val="NormalNoIndent"/>
              <w:tabs>
                <w:tab w:val="left" w:pos="3366"/>
              </w:tabs>
              <w:jc w:val="right"/>
            </w:pPr>
            <w:r w:rsidRPr="008E6FCB">
              <w:t>Керівник:</w:t>
            </w:r>
          </w:p>
        </w:tc>
      </w:tr>
      <w:tr w:rsidR="008E6FCB" w:rsidRPr="008E6FCB" w:rsidTr="005B4755">
        <w:tc>
          <w:tcPr>
            <w:tcW w:w="5211" w:type="dxa"/>
            <w:shd w:val="clear" w:color="auto" w:fill="auto"/>
          </w:tcPr>
          <w:p w:rsidR="005B4755" w:rsidRPr="008E6FCB" w:rsidRDefault="005B4755" w:rsidP="000B129F">
            <w:pPr>
              <w:pStyle w:val="NormalNoIndent"/>
              <w:tabs>
                <w:tab w:val="left" w:pos="3366"/>
              </w:tabs>
            </w:pPr>
            <w:r w:rsidRPr="008E6FCB">
              <w:t>студент</w:t>
            </w:r>
            <w:r w:rsidR="007B50C6" w:rsidRPr="008E6FCB">
              <w:t>ка групи КМ-31</w:t>
            </w:r>
          </w:p>
        </w:tc>
        <w:tc>
          <w:tcPr>
            <w:tcW w:w="4820" w:type="dxa"/>
            <w:shd w:val="clear" w:color="auto" w:fill="auto"/>
          </w:tcPr>
          <w:p w:rsidR="005B4755" w:rsidRPr="008E6FCB" w:rsidRDefault="007B50C6" w:rsidP="000B129F">
            <w:pPr>
              <w:pStyle w:val="NormalNoIndent"/>
              <w:tabs>
                <w:tab w:val="left" w:pos="3366"/>
              </w:tabs>
              <w:jc w:val="right"/>
            </w:pPr>
            <w:r w:rsidRPr="008E6FCB">
              <w:t>старший викладач</w:t>
            </w:r>
          </w:p>
        </w:tc>
      </w:tr>
      <w:tr w:rsidR="005B4755" w:rsidRPr="008E6FCB" w:rsidTr="005B4755">
        <w:tc>
          <w:tcPr>
            <w:tcW w:w="5211" w:type="dxa"/>
            <w:shd w:val="clear" w:color="auto" w:fill="auto"/>
          </w:tcPr>
          <w:p w:rsidR="005B4755" w:rsidRPr="008E6FCB" w:rsidRDefault="007B50C6" w:rsidP="005B4755">
            <w:pPr>
              <w:pStyle w:val="NormalNoIndent"/>
            </w:pPr>
            <w:r w:rsidRPr="008E6FCB">
              <w:t>Клочан М. В.</w:t>
            </w:r>
          </w:p>
        </w:tc>
        <w:tc>
          <w:tcPr>
            <w:tcW w:w="4820" w:type="dxa"/>
            <w:shd w:val="clear" w:color="auto" w:fill="auto"/>
          </w:tcPr>
          <w:p w:rsidR="005B4755" w:rsidRPr="008E6FCB" w:rsidRDefault="007B50C6" w:rsidP="000B129F">
            <w:pPr>
              <w:pStyle w:val="NormalNoIndent"/>
              <w:tabs>
                <w:tab w:val="left" w:pos="3366"/>
              </w:tabs>
              <w:jc w:val="right"/>
            </w:pPr>
            <w:r w:rsidRPr="008E6FCB">
              <w:t>Терещенко І. О.</w:t>
            </w:r>
          </w:p>
        </w:tc>
      </w:tr>
    </w:tbl>
    <w:p w:rsidR="00F83800" w:rsidRPr="008E6FCB" w:rsidRDefault="00F83800" w:rsidP="00B62F28">
      <w:pPr>
        <w:pStyle w:val="NormalNoIndent"/>
      </w:pPr>
    </w:p>
    <w:p w:rsidR="000F7E7A" w:rsidRPr="008E6FCB" w:rsidRDefault="000F7E7A" w:rsidP="00B62F28">
      <w:pPr>
        <w:pStyle w:val="NormalNoIndent"/>
      </w:pPr>
    </w:p>
    <w:p w:rsidR="000F7E7A" w:rsidRPr="008E6FCB" w:rsidRDefault="000F7E7A" w:rsidP="00B62F28">
      <w:pPr>
        <w:pStyle w:val="NormalNoIndent"/>
      </w:pPr>
    </w:p>
    <w:p w:rsidR="000F7E7A" w:rsidRPr="008E6FCB" w:rsidRDefault="000F7E7A" w:rsidP="00B62F28">
      <w:pPr>
        <w:pStyle w:val="NormalNoIndent"/>
      </w:pPr>
    </w:p>
    <w:p w:rsidR="0031646B" w:rsidRPr="008E6FCB" w:rsidRDefault="0031646B" w:rsidP="00B62F28">
      <w:pPr>
        <w:pStyle w:val="NormalNoIndent"/>
      </w:pPr>
    </w:p>
    <w:p w:rsidR="00F67FFB" w:rsidRPr="008E6FCB" w:rsidRDefault="008F5B74" w:rsidP="00F67FFB">
      <w:pPr>
        <w:pStyle w:val="NormalNoIndent"/>
        <w:jc w:val="center"/>
      </w:pPr>
      <w:r w:rsidRPr="008E6FCB">
        <w:t>Київ</w:t>
      </w:r>
      <w:r w:rsidR="0049117A" w:rsidRPr="008E6FCB">
        <w:t xml:space="preserve"> —</w:t>
      </w:r>
      <w:r w:rsidRPr="008E6FCB">
        <w:t xml:space="preserve"> 201</w:t>
      </w:r>
      <w:r w:rsidR="007B50C6" w:rsidRPr="008E6FCB">
        <w:t>6</w:t>
      </w:r>
    </w:p>
    <w:p w:rsidR="00D22B21" w:rsidRPr="008E6FCB" w:rsidRDefault="006F37EB" w:rsidP="00CE29A0">
      <w:pPr>
        <w:jc w:val="center"/>
        <w:rPr>
          <w:caps/>
        </w:rPr>
      </w:pPr>
      <w:r w:rsidRPr="008E6FCB">
        <w:br w:type="page"/>
      </w:r>
      <w:bookmarkStart w:id="0" w:name="_Toc461472543"/>
      <w:r w:rsidR="00D22B21" w:rsidRPr="008E6FCB">
        <w:rPr>
          <w:caps/>
        </w:rPr>
        <w:lastRenderedPageBreak/>
        <w:t>Зміст</w:t>
      </w:r>
      <w:bookmarkEnd w:id="0"/>
    </w:p>
    <w:p w:rsidR="00D22B21" w:rsidRPr="008E6FCB" w:rsidRDefault="00D22B21" w:rsidP="00D22B21">
      <w:pPr>
        <w:pStyle w:val="NormalNoIndent"/>
      </w:pPr>
    </w:p>
    <w:p w:rsidR="0031646B" w:rsidRPr="008E6FCB" w:rsidRDefault="0031646B" w:rsidP="00D22B21">
      <w:pPr>
        <w:pStyle w:val="NormalNoIndent"/>
      </w:pPr>
    </w:p>
    <w:sdt>
      <w:sdtPr>
        <w:id w:val="-448942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4410" w:rsidRDefault="003E2A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8E6FCB">
            <w:fldChar w:fldCharType="begin"/>
          </w:r>
          <w:r w:rsidRPr="008E6FCB">
            <w:instrText xml:space="preserve"> TOC \o "1-3" \h \z \u </w:instrText>
          </w:r>
          <w:r w:rsidRPr="008E6FCB">
            <w:fldChar w:fldCharType="separate"/>
          </w:r>
          <w:hyperlink w:anchor="_Toc465730113" w:history="1">
            <w:r w:rsidR="00D34410" w:rsidRPr="00272E9C">
              <w:rPr>
                <w:rStyle w:val="a5"/>
                <w:noProof/>
              </w:rPr>
              <w:t>1</w:t>
            </w:r>
            <w:r w:rsidR="00D344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34410" w:rsidRPr="00272E9C">
              <w:rPr>
                <w:rStyle w:val="a5"/>
                <w:noProof/>
              </w:rPr>
              <w:t>Завдання для лабораторної роботи</w:t>
            </w:r>
            <w:r w:rsidR="00D34410">
              <w:rPr>
                <w:noProof/>
                <w:webHidden/>
              </w:rPr>
              <w:tab/>
            </w:r>
            <w:r w:rsidR="00D34410">
              <w:rPr>
                <w:noProof/>
                <w:webHidden/>
              </w:rPr>
              <w:fldChar w:fldCharType="begin"/>
            </w:r>
            <w:r w:rsidR="00D34410">
              <w:rPr>
                <w:noProof/>
                <w:webHidden/>
              </w:rPr>
              <w:instrText xml:space="preserve"> PAGEREF _Toc465730113 \h </w:instrText>
            </w:r>
            <w:r w:rsidR="00D34410">
              <w:rPr>
                <w:noProof/>
                <w:webHidden/>
              </w:rPr>
            </w:r>
            <w:r w:rsidR="00D34410">
              <w:rPr>
                <w:noProof/>
                <w:webHidden/>
              </w:rPr>
              <w:fldChar w:fldCharType="separate"/>
            </w:r>
            <w:r w:rsidR="00D34410">
              <w:rPr>
                <w:noProof/>
                <w:webHidden/>
              </w:rPr>
              <w:t>3</w:t>
            </w:r>
            <w:r w:rsidR="00D34410">
              <w:rPr>
                <w:noProof/>
                <w:webHidden/>
              </w:rPr>
              <w:fldChar w:fldCharType="end"/>
            </w:r>
          </w:hyperlink>
        </w:p>
        <w:p w:rsidR="00D34410" w:rsidRDefault="00F377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5730114" w:history="1">
            <w:r w:rsidR="00D34410" w:rsidRPr="00272E9C">
              <w:rPr>
                <w:rStyle w:val="a5"/>
                <w:noProof/>
              </w:rPr>
              <w:t>2</w:t>
            </w:r>
            <w:r w:rsidR="00D344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34410" w:rsidRPr="00272E9C">
              <w:rPr>
                <w:rStyle w:val="a5"/>
                <w:noProof/>
                <w:lang w:val="en-US"/>
              </w:rPr>
              <w:t>ERD</w:t>
            </w:r>
            <w:r w:rsidR="00D34410">
              <w:rPr>
                <w:noProof/>
                <w:webHidden/>
              </w:rPr>
              <w:tab/>
            </w:r>
            <w:r w:rsidR="00D34410">
              <w:rPr>
                <w:noProof/>
                <w:webHidden/>
              </w:rPr>
              <w:fldChar w:fldCharType="begin"/>
            </w:r>
            <w:r w:rsidR="00D34410">
              <w:rPr>
                <w:noProof/>
                <w:webHidden/>
              </w:rPr>
              <w:instrText xml:space="preserve"> PAGEREF _Toc465730114 \h </w:instrText>
            </w:r>
            <w:r w:rsidR="00D34410">
              <w:rPr>
                <w:noProof/>
                <w:webHidden/>
              </w:rPr>
            </w:r>
            <w:r w:rsidR="00D34410">
              <w:rPr>
                <w:noProof/>
                <w:webHidden/>
              </w:rPr>
              <w:fldChar w:fldCharType="separate"/>
            </w:r>
            <w:r w:rsidR="00D34410">
              <w:rPr>
                <w:noProof/>
                <w:webHidden/>
              </w:rPr>
              <w:t>4</w:t>
            </w:r>
            <w:r w:rsidR="00D34410">
              <w:rPr>
                <w:noProof/>
                <w:webHidden/>
              </w:rPr>
              <w:fldChar w:fldCharType="end"/>
            </w:r>
          </w:hyperlink>
        </w:p>
        <w:p w:rsidR="00D34410" w:rsidRDefault="00F377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5730115" w:history="1">
            <w:r w:rsidR="00D34410" w:rsidRPr="00272E9C">
              <w:rPr>
                <w:rStyle w:val="a5"/>
                <w:noProof/>
              </w:rPr>
              <w:t>Висновки</w:t>
            </w:r>
            <w:r w:rsidR="00D34410">
              <w:rPr>
                <w:noProof/>
                <w:webHidden/>
              </w:rPr>
              <w:tab/>
            </w:r>
            <w:r w:rsidR="00D34410">
              <w:rPr>
                <w:noProof/>
                <w:webHidden/>
              </w:rPr>
              <w:fldChar w:fldCharType="begin"/>
            </w:r>
            <w:r w:rsidR="00D34410">
              <w:rPr>
                <w:noProof/>
                <w:webHidden/>
              </w:rPr>
              <w:instrText xml:space="preserve"> PAGEREF _Toc465730115 \h </w:instrText>
            </w:r>
            <w:r w:rsidR="00D34410">
              <w:rPr>
                <w:noProof/>
                <w:webHidden/>
              </w:rPr>
            </w:r>
            <w:r w:rsidR="00D34410">
              <w:rPr>
                <w:noProof/>
                <w:webHidden/>
              </w:rPr>
              <w:fldChar w:fldCharType="separate"/>
            </w:r>
            <w:r w:rsidR="00D34410">
              <w:rPr>
                <w:noProof/>
                <w:webHidden/>
              </w:rPr>
              <w:t>7</w:t>
            </w:r>
            <w:r w:rsidR="00D34410">
              <w:rPr>
                <w:noProof/>
                <w:webHidden/>
              </w:rPr>
              <w:fldChar w:fldCharType="end"/>
            </w:r>
          </w:hyperlink>
        </w:p>
        <w:p w:rsidR="00D34410" w:rsidRDefault="00F377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5730116" w:history="1">
            <w:r w:rsidR="00D34410" w:rsidRPr="00272E9C">
              <w:rPr>
                <w:rStyle w:val="a5"/>
                <w:noProof/>
                <w:lang w:eastAsia="ru-RU"/>
              </w:rPr>
              <w:t>Додаток А</w:t>
            </w:r>
            <w:r w:rsidR="00D34410">
              <w:rPr>
                <w:noProof/>
                <w:webHidden/>
              </w:rPr>
              <w:tab/>
            </w:r>
            <w:r w:rsidR="00D34410">
              <w:rPr>
                <w:noProof/>
                <w:webHidden/>
              </w:rPr>
              <w:fldChar w:fldCharType="begin"/>
            </w:r>
            <w:r w:rsidR="00D34410">
              <w:rPr>
                <w:noProof/>
                <w:webHidden/>
              </w:rPr>
              <w:instrText xml:space="preserve"> PAGEREF _Toc465730116 \h </w:instrText>
            </w:r>
            <w:r w:rsidR="00D34410">
              <w:rPr>
                <w:noProof/>
                <w:webHidden/>
              </w:rPr>
            </w:r>
            <w:r w:rsidR="00D34410">
              <w:rPr>
                <w:noProof/>
                <w:webHidden/>
              </w:rPr>
              <w:fldChar w:fldCharType="separate"/>
            </w:r>
            <w:r w:rsidR="00D34410">
              <w:rPr>
                <w:noProof/>
                <w:webHidden/>
              </w:rPr>
              <w:t>8</w:t>
            </w:r>
            <w:r w:rsidR="00D34410">
              <w:rPr>
                <w:noProof/>
                <w:webHidden/>
              </w:rPr>
              <w:fldChar w:fldCharType="end"/>
            </w:r>
          </w:hyperlink>
        </w:p>
        <w:p w:rsidR="003E2A16" w:rsidRPr="008E6FCB" w:rsidRDefault="003E2A16">
          <w:r w:rsidRPr="008E6FCB">
            <w:rPr>
              <w:b/>
              <w:bCs/>
            </w:rPr>
            <w:fldChar w:fldCharType="end"/>
          </w:r>
        </w:p>
      </w:sdtContent>
    </w:sdt>
    <w:p w:rsidR="00D22B21" w:rsidRPr="008E6FCB" w:rsidRDefault="00D22B21" w:rsidP="00D22B21">
      <w:pPr>
        <w:pStyle w:val="NormalNoIndent"/>
      </w:pPr>
    </w:p>
    <w:p w:rsidR="00D22B21" w:rsidRPr="008E6FCB" w:rsidRDefault="00D22B21" w:rsidP="009C42D3">
      <w:pPr>
        <w:pStyle w:val="UnnumberedHeading"/>
      </w:pPr>
      <w:r w:rsidRPr="008E6FCB">
        <w:br w:type="page"/>
      </w:r>
    </w:p>
    <w:p w:rsidR="005F6DED" w:rsidRPr="008E6FCB" w:rsidRDefault="005F6DED" w:rsidP="005F6DED">
      <w:pPr>
        <w:pStyle w:val="1"/>
      </w:pPr>
      <w:bookmarkStart w:id="1" w:name="_Toc465730113"/>
      <w:r w:rsidRPr="008E6FCB">
        <w:lastRenderedPageBreak/>
        <w:t>Завдання для лабораторної роботи</w:t>
      </w:r>
      <w:bookmarkEnd w:id="1"/>
    </w:p>
    <w:p w:rsidR="009C42D3" w:rsidRPr="008E6FCB" w:rsidRDefault="009C42D3" w:rsidP="009C42D3"/>
    <w:p w:rsidR="009C42D3" w:rsidRPr="008E6FCB" w:rsidRDefault="009C42D3" w:rsidP="009C42D3"/>
    <w:p w:rsidR="006A4D59" w:rsidRPr="008E6FCB" w:rsidRDefault="00E7581D" w:rsidP="006A4D59">
      <w:pPr>
        <w:ind w:firstLine="0"/>
        <w:jc w:val="left"/>
      </w:pPr>
      <w:r w:rsidRPr="008E6FCB">
        <w:tab/>
      </w:r>
      <w:r w:rsidR="00C526D9" w:rsidRPr="008E6FCB">
        <w:t>Для виконання лаборато</w:t>
      </w:r>
      <w:r w:rsidR="0093516E" w:rsidRPr="008E6FCB">
        <w:t xml:space="preserve">рної роботи необхідно </w:t>
      </w:r>
      <w:r w:rsidR="007E6699" w:rsidRPr="008E6FCB">
        <w:t xml:space="preserve">побудувати </w:t>
      </w:r>
      <w:r w:rsidR="00624DB3" w:rsidRPr="008E6FCB">
        <w:rPr>
          <w:lang w:val="en-US"/>
        </w:rPr>
        <w:t>ERD</w:t>
      </w:r>
      <w:r w:rsidR="00624DB3" w:rsidRPr="008E6FCB">
        <w:rPr>
          <w:lang w:val="ru-RU"/>
        </w:rPr>
        <w:t xml:space="preserve"> </w:t>
      </w:r>
      <w:r w:rsidR="007E6699" w:rsidRPr="008E6FCB">
        <w:rPr>
          <w:lang w:val="ru-RU"/>
        </w:rPr>
        <w:t>для</w:t>
      </w:r>
      <w:r w:rsidR="006A4D59" w:rsidRPr="008E6FCB">
        <w:t xml:space="preserve"> бізнес-процесу «Отримання </w:t>
      </w:r>
      <w:proofErr w:type="spellStart"/>
      <w:r w:rsidR="006A4D59" w:rsidRPr="008E6FCB">
        <w:t>інтерв</w:t>
      </w:r>
      <w:proofErr w:type="spellEnd"/>
      <w:r w:rsidR="006A4D59" w:rsidRPr="008E6FCB">
        <w:rPr>
          <w:lang w:val="ru-RU"/>
        </w:rPr>
        <w:t>’</w:t>
      </w:r>
      <w:r w:rsidR="006A4D59" w:rsidRPr="008E6FCB">
        <w:t>ю».</w:t>
      </w:r>
    </w:p>
    <w:p w:rsidR="006A4D59" w:rsidRPr="008E6FCB" w:rsidRDefault="006A4D59">
      <w:pPr>
        <w:spacing w:line="240" w:lineRule="auto"/>
        <w:ind w:firstLine="0"/>
        <w:jc w:val="left"/>
      </w:pPr>
      <w:r w:rsidRPr="008E6FCB">
        <w:br w:type="page"/>
      </w:r>
    </w:p>
    <w:p w:rsidR="005F6DED" w:rsidRPr="008E6FCB" w:rsidRDefault="00624DB3" w:rsidP="005F6DED">
      <w:pPr>
        <w:pStyle w:val="1"/>
      </w:pPr>
      <w:bookmarkStart w:id="2" w:name="_Toc465730114"/>
      <w:r w:rsidRPr="008E6FCB">
        <w:rPr>
          <w:szCs w:val="28"/>
          <w:lang w:val="en-US"/>
        </w:rPr>
        <w:lastRenderedPageBreak/>
        <w:t>ERD</w:t>
      </w:r>
      <w:bookmarkEnd w:id="2"/>
    </w:p>
    <w:p w:rsidR="007E6699" w:rsidRPr="008E6FCB" w:rsidRDefault="007E6699" w:rsidP="00AF16C0">
      <w:pPr>
        <w:tabs>
          <w:tab w:val="left" w:pos="360"/>
        </w:tabs>
      </w:pPr>
    </w:p>
    <w:p w:rsidR="007E6699" w:rsidRPr="008E6FCB" w:rsidRDefault="007E6699" w:rsidP="00CA6176"/>
    <w:p w:rsidR="0080396B" w:rsidRPr="008E6FCB" w:rsidRDefault="007E6699" w:rsidP="0080396B">
      <w:pPr>
        <w:jc w:val="left"/>
      </w:pPr>
      <w:r w:rsidRPr="008E6FCB">
        <w:t>Виходячи з завдання, було побудовано</w:t>
      </w:r>
      <w:r w:rsidR="0080396B" w:rsidRPr="008E6FCB">
        <w:rPr>
          <w:lang w:val="ru-RU"/>
        </w:rPr>
        <w:t xml:space="preserve"> </w:t>
      </w:r>
      <w:r w:rsidR="0080396B" w:rsidRPr="008E6FCB">
        <w:rPr>
          <w:lang w:val="en-US"/>
        </w:rPr>
        <w:t>ERD</w:t>
      </w:r>
      <w:r w:rsidR="0080396B" w:rsidRPr="008E6FCB">
        <w:rPr>
          <w:lang w:val="ru-RU"/>
        </w:rPr>
        <w:t xml:space="preserve"> для</w:t>
      </w:r>
      <w:r w:rsidR="0080396B" w:rsidRPr="008E6FCB">
        <w:t xml:space="preserve"> бізнес-процесу «Отримання </w:t>
      </w:r>
      <w:proofErr w:type="spellStart"/>
      <w:r w:rsidR="0080396B" w:rsidRPr="008E6FCB">
        <w:t>інтерв</w:t>
      </w:r>
      <w:proofErr w:type="spellEnd"/>
      <w:r w:rsidR="0080396B" w:rsidRPr="008E6FCB">
        <w:rPr>
          <w:lang w:val="ru-RU"/>
        </w:rPr>
        <w:t>’</w:t>
      </w:r>
      <w:r w:rsidR="0080396B" w:rsidRPr="008E6FCB">
        <w:t xml:space="preserve">ю». </w:t>
      </w:r>
      <w:r w:rsidR="0080396B" w:rsidRPr="008E6FCB">
        <w:rPr>
          <w:lang w:val="en-US"/>
        </w:rPr>
        <w:t>ERD</w:t>
      </w:r>
      <w:r w:rsidR="0080396B" w:rsidRPr="00AE7C95">
        <w:t xml:space="preserve"> </w:t>
      </w:r>
      <w:r w:rsidR="0080396B" w:rsidRPr="008E6FCB">
        <w:t xml:space="preserve">включає </w:t>
      </w:r>
      <w:r w:rsidR="00AE7C95" w:rsidRPr="00AE7C95">
        <w:t>3</w:t>
      </w:r>
      <w:r w:rsidR="00AE7C95">
        <w:t xml:space="preserve"> сутності</w:t>
      </w:r>
      <w:r w:rsidR="0080396B" w:rsidRPr="008E6FCB">
        <w:t>: «</w:t>
      </w:r>
      <w:proofErr w:type="spellStart"/>
      <w:r w:rsidR="0080396B" w:rsidRPr="008E6FCB">
        <w:t>User</w:t>
      </w:r>
      <w:proofErr w:type="spellEnd"/>
      <w:r w:rsidR="00AE7C95">
        <w:rPr>
          <w:lang w:val="en-US"/>
        </w:rPr>
        <w:t>s</w:t>
      </w:r>
      <w:r w:rsidR="0080396B" w:rsidRPr="008E6FCB">
        <w:t>», «</w:t>
      </w:r>
      <w:proofErr w:type="spellStart"/>
      <w:r w:rsidR="0080396B" w:rsidRPr="008E6FCB">
        <w:t>Interview</w:t>
      </w:r>
      <w:proofErr w:type="spellEnd"/>
      <w:r w:rsidR="0080396B" w:rsidRPr="008E6FCB">
        <w:t>», «</w:t>
      </w:r>
      <w:proofErr w:type="spellStart"/>
      <w:r w:rsidR="0080396B" w:rsidRPr="008E6FCB">
        <w:t>InterviewLines</w:t>
      </w:r>
      <w:proofErr w:type="spellEnd"/>
      <w:r w:rsidR="0080396B" w:rsidRPr="008E6FCB">
        <w:t xml:space="preserve">». </w:t>
      </w:r>
    </w:p>
    <w:p w:rsidR="0080396B" w:rsidRPr="00AE7C95" w:rsidRDefault="0080396B" w:rsidP="008E6FCB">
      <w:pPr>
        <w:jc w:val="left"/>
        <w:rPr>
          <w:lang w:val="ru-RU"/>
        </w:rPr>
      </w:pPr>
      <w:r w:rsidRPr="008E6FCB">
        <w:t>Сутність «</w:t>
      </w:r>
      <w:proofErr w:type="spellStart"/>
      <w:r w:rsidRPr="008E6FCB">
        <w:t>User</w:t>
      </w:r>
      <w:proofErr w:type="spellEnd"/>
      <w:r w:rsidRPr="008E6FCB">
        <w:t xml:space="preserve">» містить </w:t>
      </w:r>
      <w:r w:rsidR="00AE7C95">
        <w:t>поля:</w:t>
      </w:r>
      <w:r w:rsidRPr="008E6FCB">
        <w:t xml:space="preserve"> </w:t>
      </w:r>
    </w:p>
    <w:p w:rsidR="008E6FCB" w:rsidRPr="008E6FCB" w:rsidRDefault="0080396B" w:rsidP="008E6FCB">
      <w:pPr>
        <w:pStyle w:val="a"/>
        <w:numPr>
          <w:ilvl w:val="0"/>
          <w:numId w:val="39"/>
        </w:numPr>
        <w:ind w:left="0" w:firstLine="709"/>
        <w:jc w:val="left"/>
      </w:pPr>
      <w:r w:rsidRPr="008E6FCB">
        <w:t xml:space="preserve">PK </w:t>
      </w:r>
      <w:proofErr w:type="spellStart"/>
      <w:r w:rsidRPr="008E6FCB">
        <w:t>String</w:t>
      </w:r>
      <w:proofErr w:type="spellEnd"/>
      <w:r w:rsidRPr="008E6FCB">
        <w:t xml:space="preserve"> </w:t>
      </w:r>
      <w:proofErr w:type="spellStart"/>
      <w:r w:rsidRPr="008E6FCB">
        <w:t>Username</w:t>
      </w:r>
      <w:proofErr w:type="spellEnd"/>
      <w:r w:rsidRPr="008E6FCB">
        <w:t xml:space="preserve"> </w:t>
      </w:r>
      <w:r w:rsidRPr="008E6FCB">
        <w:sym w:font="Symbol" w:char="F02D"/>
      </w:r>
      <w:r w:rsidRPr="008E6FCB">
        <w:t xml:space="preserve"> </w:t>
      </w:r>
      <w:proofErr w:type="spellStart"/>
      <w:r w:rsidRPr="008E6FCB">
        <w:t>нікнейм</w:t>
      </w:r>
      <w:proofErr w:type="spellEnd"/>
      <w:r w:rsidRPr="008E6FCB">
        <w:t xml:space="preserve"> користувача, що є первинним ключем сутності;</w:t>
      </w:r>
    </w:p>
    <w:p w:rsidR="008E6FCB" w:rsidRPr="008E6FCB" w:rsidRDefault="0080396B" w:rsidP="008E6FCB">
      <w:pPr>
        <w:pStyle w:val="a"/>
        <w:numPr>
          <w:ilvl w:val="0"/>
          <w:numId w:val="39"/>
        </w:numPr>
        <w:ind w:left="0" w:firstLine="709"/>
        <w:jc w:val="left"/>
      </w:pPr>
      <w:proofErr w:type="spellStart"/>
      <w:r w:rsidRPr="008E6FCB">
        <w:t>String</w:t>
      </w:r>
      <w:proofErr w:type="spellEnd"/>
      <w:r w:rsidRPr="008E6FCB">
        <w:t xml:space="preserve"> </w:t>
      </w:r>
      <w:proofErr w:type="spellStart"/>
      <w:r w:rsidRPr="008E6FCB">
        <w:t>Name</w:t>
      </w:r>
      <w:proofErr w:type="spellEnd"/>
      <w:r w:rsidRPr="008E6FCB">
        <w:t xml:space="preserve"> </w:t>
      </w:r>
      <w:r w:rsidRPr="008E6FCB">
        <w:sym w:font="Symbol" w:char="F02D"/>
      </w:r>
      <w:r w:rsidRPr="008E6FCB">
        <w:t xml:space="preserve"> ім’я</w:t>
      </w:r>
      <w:r w:rsidR="008E6FCB" w:rsidRPr="008E6FCB">
        <w:t>;</w:t>
      </w:r>
    </w:p>
    <w:p w:rsidR="008E6FCB" w:rsidRPr="008E6FCB" w:rsidRDefault="0080396B" w:rsidP="008E6FCB">
      <w:pPr>
        <w:pStyle w:val="a"/>
        <w:numPr>
          <w:ilvl w:val="0"/>
          <w:numId w:val="39"/>
        </w:numPr>
        <w:ind w:left="0" w:firstLine="709"/>
        <w:jc w:val="left"/>
      </w:pPr>
      <w:proofErr w:type="spellStart"/>
      <w:r w:rsidRPr="008E6FCB">
        <w:t>String</w:t>
      </w:r>
      <w:proofErr w:type="spellEnd"/>
      <w:r w:rsidRPr="008E6FCB">
        <w:t xml:space="preserve"> </w:t>
      </w:r>
      <w:proofErr w:type="spellStart"/>
      <w:r w:rsidRPr="008E6FCB">
        <w:t>Surname</w:t>
      </w:r>
      <w:proofErr w:type="spellEnd"/>
      <w:r w:rsidRPr="008E6FCB">
        <w:t xml:space="preserve"> </w:t>
      </w:r>
      <w:r w:rsidRPr="008E6FCB">
        <w:sym w:font="Symbol" w:char="F02D"/>
      </w:r>
      <w:r w:rsidRPr="008E6FCB">
        <w:t xml:space="preserve"> прізвище</w:t>
      </w:r>
      <w:r w:rsidR="008E6FCB" w:rsidRPr="008E6FCB">
        <w:t>;</w:t>
      </w:r>
    </w:p>
    <w:p w:rsidR="008E6FCB" w:rsidRPr="008E6FCB" w:rsidRDefault="0080396B" w:rsidP="008E6FCB">
      <w:pPr>
        <w:pStyle w:val="a"/>
        <w:numPr>
          <w:ilvl w:val="0"/>
          <w:numId w:val="39"/>
        </w:numPr>
        <w:ind w:left="0" w:firstLine="709"/>
        <w:jc w:val="left"/>
      </w:pPr>
      <w:proofErr w:type="spellStart"/>
      <w:r w:rsidRPr="008E6FCB">
        <w:t>String</w:t>
      </w:r>
      <w:proofErr w:type="spellEnd"/>
      <w:r w:rsidRPr="008E6FCB">
        <w:t xml:space="preserve"> </w:t>
      </w:r>
      <w:proofErr w:type="spellStart"/>
      <w:r w:rsidRPr="008E6FCB">
        <w:t>Email</w:t>
      </w:r>
      <w:proofErr w:type="spellEnd"/>
      <w:r w:rsidRPr="008E6FCB">
        <w:t xml:space="preserve"> </w:t>
      </w:r>
      <w:r w:rsidRPr="008E6FCB">
        <w:sym w:font="Symbol" w:char="F02D"/>
      </w:r>
      <w:r w:rsidRPr="008E6FCB">
        <w:t xml:space="preserve"> електронна адреса</w:t>
      </w:r>
      <w:r w:rsidR="008E6FCB" w:rsidRPr="008E6FCB">
        <w:t>;</w:t>
      </w:r>
    </w:p>
    <w:p w:rsidR="008E6FCB" w:rsidRPr="008E6FCB" w:rsidRDefault="0080396B" w:rsidP="008E6FCB">
      <w:pPr>
        <w:pStyle w:val="a"/>
        <w:numPr>
          <w:ilvl w:val="0"/>
          <w:numId w:val="39"/>
        </w:numPr>
        <w:ind w:left="0" w:firstLine="709"/>
        <w:jc w:val="left"/>
      </w:pPr>
      <w:proofErr w:type="spellStart"/>
      <w:r w:rsidRPr="008E6FCB">
        <w:t>Boolean</w:t>
      </w:r>
      <w:proofErr w:type="spellEnd"/>
      <w:r w:rsidRPr="008E6FCB">
        <w:t xml:space="preserve"> </w:t>
      </w:r>
      <w:proofErr w:type="spellStart"/>
      <w:r w:rsidRPr="008E6FCB">
        <w:t>IsAsker</w:t>
      </w:r>
      <w:proofErr w:type="spellEnd"/>
      <w:r w:rsidRPr="008E6FCB">
        <w:t xml:space="preserve"> </w:t>
      </w:r>
      <w:r w:rsidRPr="008E6FCB">
        <w:sym w:font="Symbol" w:char="F02D"/>
      </w:r>
      <w:r w:rsidRPr="008E6FCB">
        <w:t xml:space="preserve"> належність користувача до ролі </w:t>
      </w:r>
      <w:r w:rsidRPr="008E6FCB">
        <w:rPr>
          <w:lang w:val="en-US"/>
        </w:rPr>
        <w:t>asker</w:t>
      </w:r>
      <w:r w:rsidRPr="008E6FCB">
        <w:t xml:space="preserve">-а </w:t>
      </w:r>
      <w:r w:rsidR="008E6FCB" w:rsidRPr="008E6FCB">
        <w:t>;</w:t>
      </w:r>
    </w:p>
    <w:p w:rsidR="008E6FCB" w:rsidRPr="008E6FCB" w:rsidRDefault="0080396B" w:rsidP="008E6FCB">
      <w:pPr>
        <w:pStyle w:val="a"/>
        <w:numPr>
          <w:ilvl w:val="0"/>
          <w:numId w:val="39"/>
        </w:numPr>
        <w:ind w:left="0" w:firstLine="709"/>
        <w:jc w:val="left"/>
      </w:pPr>
      <w:proofErr w:type="spellStart"/>
      <w:r w:rsidRPr="008E6FCB">
        <w:t>Boolean</w:t>
      </w:r>
      <w:proofErr w:type="spellEnd"/>
      <w:r w:rsidRPr="008E6FCB">
        <w:t xml:space="preserve"> </w:t>
      </w:r>
      <w:proofErr w:type="spellStart"/>
      <w:r w:rsidRPr="008E6FCB">
        <w:t>IsRespondent</w:t>
      </w:r>
      <w:proofErr w:type="spellEnd"/>
      <w:r w:rsidRPr="008E6FCB">
        <w:t xml:space="preserve"> </w:t>
      </w:r>
      <w:r w:rsidRPr="008E6FCB">
        <w:sym w:font="Symbol" w:char="F02D"/>
      </w:r>
      <w:r w:rsidRPr="008E6FCB">
        <w:t xml:space="preserve"> належність користувача до ролі </w:t>
      </w:r>
      <w:r w:rsidRPr="008E6FCB">
        <w:rPr>
          <w:lang w:val="en-US"/>
        </w:rPr>
        <w:t>respondent</w:t>
      </w:r>
      <w:r w:rsidRPr="008E6FCB">
        <w:t>-а</w:t>
      </w:r>
      <w:r w:rsidR="008E6FCB" w:rsidRPr="008E6FCB">
        <w:t>;</w:t>
      </w:r>
    </w:p>
    <w:p w:rsidR="0080396B" w:rsidRPr="008E6FCB" w:rsidRDefault="0080396B" w:rsidP="008E6FCB">
      <w:pPr>
        <w:pStyle w:val="a"/>
        <w:numPr>
          <w:ilvl w:val="0"/>
          <w:numId w:val="39"/>
        </w:numPr>
        <w:ind w:left="0" w:firstLine="709"/>
        <w:jc w:val="left"/>
      </w:pPr>
      <w:proofErr w:type="spellStart"/>
      <w:r w:rsidRPr="008E6FCB">
        <w:t>Boolean</w:t>
      </w:r>
      <w:proofErr w:type="spellEnd"/>
      <w:r w:rsidRPr="008E6FCB">
        <w:t xml:space="preserve"> </w:t>
      </w:r>
      <w:proofErr w:type="spellStart"/>
      <w:r w:rsidRPr="008E6FCB">
        <w:t>Is</w:t>
      </w:r>
      <w:proofErr w:type="spellEnd"/>
      <w:r w:rsidR="00AE7C95">
        <w:rPr>
          <w:lang w:val="en-US"/>
        </w:rPr>
        <w:t>Editor</w:t>
      </w:r>
      <w:r w:rsidRPr="008E6FCB">
        <w:t xml:space="preserve"> </w:t>
      </w:r>
      <w:r w:rsidRPr="008E6FCB">
        <w:sym w:font="Symbol" w:char="F02D"/>
      </w:r>
      <w:r w:rsidRPr="008E6FCB">
        <w:t xml:space="preserve">  належність користувача до ролі контент-менеджера</w:t>
      </w:r>
      <w:r w:rsidR="008E6FCB" w:rsidRPr="008E6FCB">
        <w:t>;</w:t>
      </w:r>
    </w:p>
    <w:p w:rsidR="00370AA3" w:rsidRDefault="00370AA3" w:rsidP="00370AA3">
      <w:pPr>
        <w:pStyle w:val="a"/>
        <w:numPr>
          <w:ilvl w:val="0"/>
          <w:numId w:val="0"/>
        </w:numPr>
        <w:ind w:firstLine="709"/>
        <w:jc w:val="left"/>
      </w:pPr>
      <w:r w:rsidRPr="008E6FCB">
        <w:t>Сутність «</w:t>
      </w:r>
      <w:proofErr w:type="spellStart"/>
      <w:r>
        <w:t>Interview</w:t>
      </w:r>
      <w:proofErr w:type="spellEnd"/>
      <w:r w:rsidRPr="008E6FCB">
        <w:t xml:space="preserve">» містить такі поля: </w:t>
      </w:r>
    </w:p>
    <w:p w:rsidR="00370AA3" w:rsidRDefault="00370AA3" w:rsidP="00370AA3">
      <w:pPr>
        <w:pStyle w:val="a"/>
        <w:numPr>
          <w:ilvl w:val="0"/>
          <w:numId w:val="40"/>
        </w:numPr>
        <w:ind w:left="0" w:firstLine="709"/>
        <w:jc w:val="left"/>
      </w:pPr>
      <w:r>
        <w:t xml:space="preserve">PK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r w:rsidRPr="008E6FCB">
        <w:sym w:font="Symbol" w:char="F02D"/>
      </w:r>
      <w:r>
        <w:t xml:space="preserve"> </w:t>
      </w:r>
      <w:r w:rsidRPr="008E6FCB">
        <w:t xml:space="preserve">ідентифікатор </w:t>
      </w:r>
      <w:r>
        <w:t>інтерв’ю</w:t>
      </w:r>
      <w:r w:rsidRPr="008E6FCB">
        <w:t>, що є первинним ключем;</w:t>
      </w:r>
    </w:p>
    <w:p w:rsidR="00370AA3" w:rsidRDefault="00370AA3" w:rsidP="00370AA3">
      <w:pPr>
        <w:pStyle w:val="a"/>
        <w:numPr>
          <w:ilvl w:val="0"/>
          <w:numId w:val="40"/>
        </w:numPr>
        <w:ind w:left="0" w:firstLine="709"/>
        <w:jc w:val="left"/>
      </w:pPr>
      <w:r>
        <w:t>FK(</w:t>
      </w:r>
      <w:proofErr w:type="spellStart"/>
      <w:r>
        <w:t>User.Username</w:t>
      </w:r>
      <w:proofErr w:type="spellEnd"/>
      <w:r>
        <w:t xml:space="preserve">) </w:t>
      </w:r>
      <w:proofErr w:type="spellStart"/>
      <w:r>
        <w:t>Asker</w:t>
      </w:r>
      <w:proofErr w:type="spellEnd"/>
      <w:r>
        <w:t xml:space="preserve"> </w:t>
      </w:r>
      <w:r w:rsidRPr="008E6FCB">
        <w:sym w:font="Symbol" w:char="F02D"/>
      </w:r>
      <w:r>
        <w:t xml:space="preserve"> </w:t>
      </w:r>
      <w:proofErr w:type="spellStart"/>
      <w:r w:rsidRPr="008E6FCB">
        <w:t>нікнейм</w:t>
      </w:r>
      <w:proofErr w:type="spellEnd"/>
      <w:r w:rsidRPr="008E6FCB">
        <w:t xml:space="preserve"> користувача-</w:t>
      </w:r>
      <w:r w:rsidRPr="008E6FCB">
        <w:rPr>
          <w:lang w:val="en-US"/>
        </w:rPr>
        <w:t>asker</w:t>
      </w:r>
      <w:r w:rsidRPr="008E6FCB">
        <w:t xml:space="preserve">, що є зовнішнім ключем до </w:t>
      </w:r>
      <w:proofErr w:type="spellStart"/>
      <w:r w:rsidRPr="008E6FCB">
        <w:t>User.Username</w:t>
      </w:r>
      <w:proofErr w:type="spellEnd"/>
      <w:r w:rsidRPr="008E6FCB">
        <w:t>;</w:t>
      </w:r>
    </w:p>
    <w:p w:rsidR="00370AA3" w:rsidRDefault="00370AA3" w:rsidP="00370AA3">
      <w:pPr>
        <w:pStyle w:val="a"/>
        <w:numPr>
          <w:ilvl w:val="0"/>
          <w:numId w:val="40"/>
        </w:numPr>
        <w:ind w:left="0" w:firstLine="709"/>
        <w:jc w:val="left"/>
      </w:pPr>
      <w:r>
        <w:t>FK(</w:t>
      </w:r>
      <w:proofErr w:type="spellStart"/>
      <w:r>
        <w:t>User.Username</w:t>
      </w:r>
      <w:proofErr w:type="spellEnd"/>
      <w:r>
        <w:t xml:space="preserve">) </w:t>
      </w:r>
      <w:proofErr w:type="spellStart"/>
      <w:r>
        <w:t>Respondent</w:t>
      </w:r>
      <w:proofErr w:type="spellEnd"/>
      <w:r>
        <w:t xml:space="preserve"> </w:t>
      </w:r>
      <w:r w:rsidRPr="008E6FCB">
        <w:sym w:font="Symbol" w:char="F02D"/>
      </w:r>
      <w:r>
        <w:t xml:space="preserve"> </w:t>
      </w:r>
      <w:proofErr w:type="spellStart"/>
      <w:r w:rsidRPr="008E6FCB">
        <w:t>нікнейм</w:t>
      </w:r>
      <w:proofErr w:type="spellEnd"/>
      <w:r w:rsidRPr="008E6FCB">
        <w:t xml:space="preserve"> користувача-</w:t>
      </w:r>
      <w:r w:rsidRPr="008E6FCB">
        <w:rPr>
          <w:lang w:val="en-US"/>
        </w:rPr>
        <w:t>respondent</w:t>
      </w:r>
      <w:r w:rsidRPr="008E6FCB">
        <w:t xml:space="preserve">, що є зовнішнім ключем до </w:t>
      </w:r>
      <w:proofErr w:type="spellStart"/>
      <w:r w:rsidRPr="008E6FCB">
        <w:t>User.Username</w:t>
      </w:r>
      <w:proofErr w:type="spellEnd"/>
      <w:r w:rsidRPr="008E6FCB">
        <w:t>;</w:t>
      </w:r>
    </w:p>
    <w:p w:rsidR="00370AA3" w:rsidRDefault="00370AA3" w:rsidP="00370AA3">
      <w:pPr>
        <w:pStyle w:val="a"/>
        <w:numPr>
          <w:ilvl w:val="0"/>
          <w:numId w:val="44"/>
        </w:numPr>
        <w:ind w:left="0" w:firstLine="709"/>
        <w:jc w:val="left"/>
      </w:pPr>
      <w:proofErr w:type="spellStart"/>
      <w:r>
        <w:t>Integer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r w:rsidRPr="008E6FCB">
        <w:sym w:font="Symbol" w:char="F02D"/>
      </w:r>
      <w:r>
        <w:t xml:space="preserve"> статус інтерв’ю;</w:t>
      </w:r>
    </w:p>
    <w:p w:rsidR="00370AA3" w:rsidRDefault="00370AA3" w:rsidP="00370AA3">
      <w:pPr>
        <w:pStyle w:val="a"/>
        <w:numPr>
          <w:ilvl w:val="0"/>
          <w:numId w:val="44"/>
        </w:numPr>
        <w:ind w:left="0" w:firstLine="709"/>
        <w:jc w:val="left"/>
      </w:pPr>
      <w:proofErr w:type="spellStart"/>
      <w:r>
        <w:t>Integer</w:t>
      </w:r>
      <w:proofErr w:type="spellEnd"/>
      <w:r>
        <w:t xml:space="preserve"> </w:t>
      </w:r>
      <w:proofErr w:type="spellStart"/>
      <w:r>
        <w:t>TotalViews</w:t>
      </w:r>
      <w:proofErr w:type="spellEnd"/>
      <w:r>
        <w:t xml:space="preserve"> </w:t>
      </w:r>
      <w:r w:rsidRPr="008E6FCB">
        <w:sym w:font="Symbol" w:char="F02D"/>
      </w:r>
      <w:r>
        <w:t xml:space="preserve"> кількість переглядів інтерв’ю;</w:t>
      </w:r>
    </w:p>
    <w:p w:rsidR="00370AA3" w:rsidRDefault="00370AA3" w:rsidP="00370AA3">
      <w:pPr>
        <w:pStyle w:val="a"/>
        <w:numPr>
          <w:ilvl w:val="0"/>
          <w:numId w:val="44"/>
        </w:numPr>
        <w:ind w:left="0" w:firstLine="709"/>
        <w:jc w:val="left"/>
      </w:pPr>
      <w:proofErr w:type="spellStart"/>
      <w:r>
        <w:t>Integer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– кількість позначок «</w:t>
      </w:r>
      <w:r>
        <w:rPr>
          <w:lang w:val="en-US"/>
        </w:rPr>
        <w:t>like</w:t>
      </w:r>
      <w:r>
        <w:t>»;</w:t>
      </w:r>
    </w:p>
    <w:p w:rsidR="00370AA3" w:rsidRDefault="00370AA3" w:rsidP="00370AA3">
      <w:pPr>
        <w:pStyle w:val="a"/>
        <w:numPr>
          <w:ilvl w:val="0"/>
          <w:numId w:val="44"/>
        </w:numPr>
        <w:ind w:left="0" w:firstLine="709"/>
        <w:jc w:val="left"/>
      </w:pPr>
      <w:proofErr w:type="spellStart"/>
      <w:r>
        <w:t>Integer</w:t>
      </w:r>
      <w:proofErr w:type="spellEnd"/>
      <w:r>
        <w:t xml:space="preserve"> </w:t>
      </w:r>
      <w:proofErr w:type="spellStart"/>
      <w:r>
        <w:t>Dislikes</w:t>
      </w:r>
      <w:proofErr w:type="spellEnd"/>
      <w:r>
        <w:rPr>
          <w:lang w:val="en-US"/>
        </w:rPr>
        <w:t xml:space="preserve"> </w:t>
      </w:r>
      <w:r w:rsidRPr="008E6FCB">
        <w:sym w:font="Symbol" w:char="F02D"/>
      </w:r>
      <w:r w:rsidRPr="00370AA3">
        <w:t xml:space="preserve"> </w:t>
      </w:r>
      <w:r>
        <w:t>кількість позначок «</w:t>
      </w:r>
      <w:r>
        <w:rPr>
          <w:lang w:val="en-US"/>
        </w:rPr>
        <w:t>dislike</w:t>
      </w:r>
      <w:r>
        <w:t>».</w:t>
      </w:r>
    </w:p>
    <w:p w:rsidR="00370AA3" w:rsidRPr="00370AA3" w:rsidRDefault="00370AA3" w:rsidP="00370AA3">
      <w:pPr>
        <w:jc w:val="left"/>
      </w:pPr>
      <w:r w:rsidRPr="008E6FCB">
        <w:t>Сутність «</w:t>
      </w:r>
      <w:proofErr w:type="spellStart"/>
      <w:r w:rsidRPr="00370AA3">
        <w:t>InterviewLines</w:t>
      </w:r>
      <w:proofErr w:type="spellEnd"/>
      <w:r w:rsidRPr="00370AA3">
        <w:t xml:space="preserve"> » містить такі поля: </w:t>
      </w:r>
    </w:p>
    <w:p w:rsidR="00370AA3" w:rsidRDefault="00370AA3" w:rsidP="00370AA3">
      <w:pPr>
        <w:pStyle w:val="a"/>
        <w:numPr>
          <w:ilvl w:val="0"/>
          <w:numId w:val="45"/>
        </w:numPr>
        <w:ind w:left="0" w:firstLine="709"/>
        <w:jc w:val="left"/>
      </w:pPr>
      <w:r w:rsidRPr="00370AA3">
        <w:t>PK FK(</w:t>
      </w:r>
      <w:proofErr w:type="spellStart"/>
      <w:r w:rsidRPr="00370AA3">
        <w:fldChar w:fldCharType="begin"/>
      </w:r>
      <w:r w:rsidRPr="00370AA3">
        <w:instrText xml:space="preserve"> HYPERLINK "https://vk.com/away.php?to=http%3A%2F%2FDialog.Id" \t "_blank" </w:instrText>
      </w:r>
      <w:r w:rsidRPr="00370AA3">
        <w:fldChar w:fldCharType="separate"/>
      </w:r>
      <w:r w:rsidRPr="00370AA3">
        <w:t>Interview</w:t>
      </w:r>
      <w:r w:rsidRPr="00370AA3">
        <w:rPr>
          <w:rStyle w:val="a5"/>
          <w:color w:val="auto"/>
        </w:rPr>
        <w:t>.Id</w:t>
      </w:r>
      <w:proofErr w:type="spellEnd"/>
      <w:r w:rsidRPr="00370AA3">
        <w:fldChar w:fldCharType="end"/>
      </w:r>
      <w:r w:rsidRPr="00370AA3">
        <w:t xml:space="preserve">) </w:t>
      </w:r>
      <w:proofErr w:type="spellStart"/>
      <w:r w:rsidRPr="00370AA3">
        <w:t>Integer</w:t>
      </w:r>
      <w:proofErr w:type="spellEnd"/>
      <w:r w:rsidRPr="00370AA3">
        <w:t xml:space="preserve"> </w:t>
      </w:r>
      <w:proofErr w:type="spellStart"/>
      <w:r w:rsidRPr="00370AA3">
        <w:t>InterviewId</w:t>
      </w:r>
      <w:proofErr w:type="spellEnd"/>
      <w:r w:rsidRPr="00370AA3">
        <w:t xml:space="preserve"> </w:t>
      </w:r>
      <w:r w:rsidRPr="00370AA3">
        <w:sym w:font="Symbol" w:char="F02D"/>
      </w:r>
      <w:r w:rsidRPr="00370AA3">
        <w:t xml:space="preserve"> ідентифікатор інтерв’ю, що є первинним ключем та зовнішнім </w:t>
      </w:r>
      <w:r>
        <w:t xml:space="preserve">ключем до </w:t>
      </w:r>
      <w:hyperlink r:id="rId8" w:tgtFrame="_blank" w:history="1">
        <w:proofErr w:type="spellStart"/>
        <w:r w:rsidRPr="00370AA3">
          <w:t>Interview</w:t>
        </w:r>
        <w:r w:rsidRPr="00370AA3">
          <w:rPr>
            <w:rStyle w:val="a5"/>
            <w:color w:val="auto"/>
          </w:rPr>
          <w:t>.Id</w:t>
        </w:r>
        <w:proofErr w:type="spellEnd"/>
      </w:hyperlink>
      <w:r>
        <w:t>;</w:t>
      </w:r>
    </w:p>
    <w:p w:rsidR="00370AA3" w:rsidRPr="00370AA3" w:rsidRDefault="00370AA3" w:rsidP="00370AA3">
      <w:pPr>
        <w:pStyle w:val="a"/>
        <w:numPr>
          <w:ilvl w:val="0"/>
          <w:numId w:val="42"/>
        </w:numPr>
        <w:ind w:left="0" w:firstLine="709"/>
        <w:jc w:val="left"/>
        <w:rPr>
          <w:b/>
        </w:rPr>
      </w:pPr>
      <w:r>
        <w:lastRenderedPageBreak/>
        <w:t xml:space="preserve">PK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LineNumber</w:t>
      </w:r>
      <w:proofErr w:type="spellEnd"/>
      <w:r>
        <w:t xml:space="preserve"> </w:t>
      </w:r>
      <w:r w:rsidRPr="008E6FCB">
        <w:sym w:font="Symbol" w:char="F02D"/>
      </w:r>
      <w:r>
        <w:t xml:space="preserve"> </w:t>
      </w:r>
      <w:r w:rsidRPr="008E6FCB">
        <w:t xml:space="preserve">ідентифікатор </w:t>
      </w:r>
      <w:r>
        <w:t>репліки інтерв</w:t>
      </w:r>
      <w:r w:rsidRPr="00370AA3">
        <w:t>’</w:t>
      </w:r>
      <w:r>
        <w:t>ю</w:t>
      </w:r>
      <w:r w:rsidRPr="008E6FCB">
        <w:t>, що є первинним ключем</w:t>
      </w:r>
      <w:r>
        <w:t>;</w:t>
      </w:r>
    </w:p>
    <w:p w:rsidR="00370AA3" w:rsidRDefault="00370AA3" w:rsidP="005F16BF">
      <w:pPr>
        <w:pStyle w:val="a"/>
        <w:numPr>
          <w:ilvl w:val="0"/>
          <w:numId w:val="45"/>
        </w:numPr>
        <w:ind w:left="0" w:firstLine="709"/>
        <w:jc w:val="left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IsFromAsker</w:t>
      </w:r>
      <w:proofErr w:type="spellEnd"/>
      <w:r>
        <w:t xml:space="preserve"> </w:t>
      </w:r>
      <w:r w:rsidRPr="008E6FCB">
        <w:sym w:font="Symbol" w:char="F02D"/>
      </w:r>
      <w:r w:rsidRPr="00370AA3">
        <w:t xml:space="preserve"> </w:t>
      </w:r>
      <w:r>
        <w:t>автор репліки діалогу;</w:t>
      </w:r>
    </w:p>
    <w:p w:rsidR="00370AA3" w:rsidRDefault="00370AA3" w:rsidP="005F16BF">
      <w:pPr>
        <w:pStyle w:val="a"/>
        <w:numPr>
          <w:ilvl w:val="0"/>
          <w:numId w:val="45"/>
        </w:numPr>
        <w:ind w:left="0" w:firstLine="709"/>
        <w:jc w:val="left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rPr>
          <w:lang w:val="en-US"/>
        </w:rPr>
        <w:t xml:space="preserve"> </w:t>
      </w:r>
      <w:r w:rsidRPr="008E6FCB">
        <w:sym w:font="Symbol" w:char="F02D"/>
      </w:r>
      <w:r>
        <w:rPr>
          <w:lang w:val="en-US"/>
        </w:rPr>
        <w:t xml:space="preserve"> </w:t>
      </w:r>
      <w:r>
        <w:t xml:space="preserve">текст </w:t>
      </w:r>
      <w:r w:rsidR="005F16BF">
        <w:t>інтерв’ю</w:t>
      </w:r>
      <w:r>
        <w:t>.</w:t>
      </w:r>
    </w:p>
    <w:p w:rsidR="00AE7C95" w:rsidRDefault="00AE7C95">
      <w:pPr>
        <w:spacing w:line="240" w:lineRule="auto"/>
        <w:ind w:firstLine="0"/>
        <w:jc w:val="left"/>
        <w:rPr>
          <w:rFonts w:eastAsia="Times New Roman"/>
          <w:bCs/>
          <w:caps/>
          <w:szCs w:val="36"/>
        </w:rPr>
      </w:pPr>
      <w:bookmarkStart w:id="3" w:name="_Toc465727510"/>
      <w:bookmarkStart w:id="4" w:name="_Toc465730115"/>
      <w:r>
        <w:br w:type="page"/>
      </w:r>
    </w:p>
    <w:p w:rsidR="005F16BF" w:rsidRPr="00582158" w:rsidRDefault="005F16BF" w:rsidP="005F16BF">
      <w:pPr>
        <w:pStyle w:val="1"/>
        <w:numPr>
          <w:ilvl w:val="0"/>
          <w:numId w:val="0"/>
        </w:numPr>
      </w:pPr>
      <w:bookmarkStart w:id="5" w:name="_GoBack"/>
      <w:bookmarkEnd w:id="5"/>
      <w:r w:rsidRPr="00582158">
        <w:lastRenderedPageBreak/>
        <w:t>Висновки</w:t>
      </w:r>
      <w:bookmarkEnd w:id="3"/>
      <w:bookmarkEnd w:id="4"/>
    </w:p>
    <w:p w:rsidR="005F16BF" w:rsidRDefault="005F16BF" w:rsidP="005F16BF"/>
    <w:p w:rsidR="005F16BF" w:rsidRDefault="005F16BF" w:rsidP="005F16BF"/>
    <w:p w:rsidR="005F16BF" w:rsidRDefault="005F16BF" w:rsidP="005F16BF">
      <w:pPr>
        <w:tabs>
          <w:tab w:val="left" w:pos="1335"/>
        </w:tabs>
        <w:rPr>
          <w:noProof/>
          <w:lang w:eastAsia="ru-RU"/>
        </w:rPr>
      </w:pPr>
      <w:r w:rsidRPr="000D5E47">
        <w:rPr>
          <w:noProof/>
          <w:lang w:eastAsia="ru-RU"/>
        </w:rPr>
        <w:t>Розроблен</w:t>
      </w:r>
      <w:r>
        <w:rPr>
          <w:noProof/>
          <w:lang w:eastAsia="ru-RU"/>
        </w:rPr>
        <w:t xml:space="preserve">а </w:t>
      </w:r>
      <w:r>
        <w:rPr>
          <w:noProof/>
          <w:lang w:val="en-US" w:eastAsia="ru-RU"/>
        </w:rPr>
        <w:t>ERD</w:t>
      </w:r>
      <w:r w:rsidRPr="000D5E47">
        <w:rPr>
          <w:noProof/>
          <w:lang w:eastAsia="ru-RU"/>
        </w:rPr>
        <w:t xml:space="preserve"> </w:t>
      </w:r>
      <w:r>
        <w:rPr>
          <w:noProof/>
          <w:lang w:eastAsia="ru-RU"/>
        </w:rPr>
        <w:t>для процесу «</w:t>
      </w:r>
      <w:r w:rsidRPr="008E6FCB">
        <w:t xml:space="preserve">Отримання </w:t>
      </w:r>
      <w:proofErr w:type="spellStart"/>
      <w:r w:rsidRPr="008E6FCB">
        <w:t>інтерв</w:t>
      </w:r>
      <w:proofErr w:type="spellEnd"/>
      <w:r w:rsidRPr="008E6FCB">
        <w:rPr>
          <w:lang w:val="ru-RU"/>
        </w:rPr>
        <w:t>’</w:t>
      </w:r>
      <w:r w:rsidRPr="008E6FCB">
        <w:t>ю</w:t>
      </w:r>
      <w:r>
        <w:rPr>
          <w:noProof/>
          <w:lang w:eastAsia="ru-RU"/>
        </w:rPr>
        <w:t>» складається із:</w:t>
      </w:r>
    </w:p>
    <w:p w:rsidR="005F16BF" w:rsidRDefault="005F16BF" w:rsidP="005F16BF">
      <w:pPr>
        <w:tabs>
          <w:tab w:val="left" w:pos="1335"/>
        </w:tabs>
        <w:rPr>
          <w:noProof/>
          <w:lang w:eastAsia="ru-RU"/>
        </w:rPr>
      </w:pPr>
      <w:r>
        <w:rPr>
          <w:noProof/>
          <w:lang w:eastAsia="ru-RU"/>
        </w:rPr>
        <w:t xml:space="preserve">а) </w:t>
      </w:r>
      <w:r w:rsidR="00AE7C95">
        <w:rPr>
          <w:noProof/>
          <w:lang w:val="en-US" w:eastAsia="ru-RU"/>
        </w:rPr>
        <w:t>3</w:t>
      </w:r>
      <w:r>
        <w:rPr>
          <w:noProof/>
          <w:lang w:eastAsia="ru-RU"/>
        </w:rPr>
        <w:t xml:space="preserve"> сутностей;</w:t>
      </w:r>
    </w:p>
    <w:p w:rsidR="005F16BF" w:rsidRDefault="005F16BF" w:rsidP="005F16BF">
      <w:pPr>
        <w:tabs>
          <w:tab w:val="left" w:pos="1335"/>
        </w:tabs>
        <w:rPr>
          <w:noProof/>
          <w:lang w:eastAsia="ru-RU"/>
        </w:rPr>
      </w:pPr>
      <w:r>
        <w:rPr>
          <w:noProof/>
          <w:lang w:eastAsia="ru-RU"/>
        </w:rPr>
        <w:t>б) зв’язків один до багатьох.</w:t>
      </w:r>
    </w:p>
    <w:p w:rsidR="005F16BF" w:rsidRDefault="005F16BF" w:rsidP="005F16BF">
      <w:r w:rsidRPr="00BB73DF">
        <w:t xml:space="preserve">Основний елемент діаграми </w:t>
      </w:r>
      <w:r w:rsidRPr="00BB73DF">
        <w:rPr>
          <w:lang w:val="en-US"/>
        </w:rPr>
        <w:t>ERD</w:t>
      </w:r>
      <w:r w:rsidRPr="00BB73DF">
        <w:t xml:space="preserve"> - це сутність: множина об’єктів зі спільними характеристиками, які називаються атрибутами. </w:t>
      </w:r>
      <w:r>
        <w:t>Згідно бізнес-</w:t>
      </w:r>
      <w:proofErr w:type="spellStart"/>
      <w:r>
        <w:t>логіці</w:t>
      </w:r>
      <w:proofErr w:type="spellEnd"/>
      <w:r>
        <w:t xml:space="preserve"> процесу, у роботі було використано лише тип зв’язку </w:t>
      </w:r>
      <w:r>
        <w:rPr>
          <w:noProof/>
          <w:lang w:eastAsia="ru-RU"/>
        </w:rPr>
        <w:t>один до багатьох.</w:t>
      </w:r>
    </w:p>
    <w:p w:rsidR="005F16BF" w:rsidRPr="00BB73DF" w:rsidRDefault="005F16BF" w:rsidP="005F16BF">
      <w:r>
        <w:t xml:space="preserve">Діаграма </w:t>
      </w:r>
      <w:r>
        <w:rPr>
          <w:lang w:val="en-US"/>
        </w:rPr>
        <w:t>ERD</w:t>
      </w:r>
      <w:r w:rsidRPr="00BB73DF">
        <w:t>, побудована в рамках виконання етапу курсов</w:t>
      </w:r>
      <w:r>
        <w:t>ої роботи, відповідає бізнес-</w:t>
      </w:r>
      <w:proofErr w:type="spellStart"/>
      <w:r>
        <w:t>логіці</w:t>
      </w:r>
      <w:proofErr w:type="spellEnd"/>
      <w:r>
        <w:t>, яка була описана в попередніх етапах та відображає основні сутності з їх</w:t>
      </w:r>
      <w:r w:rsidR="00D34410">
        <w:t xml:space="preserve"> </w:t>
      </w:r>
      <w:r>
        <w:t xml:space="preserve"> атрибутами та типами даних,</w:t>
      </w:r>
      <w:r w:rsidR="00D34410">
        <w:t xml:space="preserve"> зв’язками,</w:t>
      </w:r>
      <w:r>
        <w:t xml:space="preserve"> що будуть </w:t>
      </w:r>
      <w:r w:rsidR="00D34410">
        <w:t>створені</w:t>
      </w:r>
      <w:r>
        <w:t xml:space="preserve"> під час </w:t>
      </w:r>
      <w:r w:rsidR="00D34410">
        <w:t>програмної реалізації бізнес-</w:t>
      </w:r>
      <w:r w:rsidR="00D34410">
        <w:rPr>
          <w:noProof/>
          <w:lang w:eastAsia="ru-RU"/>
        </w:rPr>
        <w:t>процесу «</w:t>
      </w:r>
      <w:r w:rsidR="00D34410" w:rsidRPr="008E6FCB">
        <w:t>Отримання інтерв</w:t>
      </w:r>
      <w:r w:rsidR="00D34410" w:rsidRPr="00D34410">
        <w:t>’</w:t>
      </w:r>
      <w:r w:rsidR="00D34410" w:rsidRPr="008E6FCB">
        <w:t>ю</w:t>
      </w:r>
      <w:r w:rsidR="00D34410">
        <w:rPr>
          <w:noProof/>
          <w:lang w:eastAsia="ru-RU"/>
        </w:rPr>
        <w:t>».</w:t>
      </w:r>
    </w:p>
    <w:p w:rsidR="005F16BF" w:rsidRPr="005F16BF" w:rsidRDefault="005F16BF" w:rsidP="005F16BF">
      <w:pPr>
        <w:jc w:val="left"/>
      </w:pPr>
    </w:p>
    <w:p w:rsidR="0080396B" w:rsidRPr="008E6FCB" w:rsidRDefault="0080396B" w:rsidP="0080396B">
      <w:pPr>
        <w:ind w:firstLine="0"/>
        <w:jc w:val="left"/>
      </w:pPr>
    </w:p>
    <w:p w:rsidR="0080396B" w:rsidRPr="008E6FCB" w:rsidRDefault="0080396B" w:rsidP="0080396B">
      <w:pPr>
        <w:ind w:firstLine="0"/>
        <w:jc w:val="left"/>
      </w:pPr>
    </w:p>
    <w:p w:rsidR="0080396B" w:rsidRPr="008E6FCB" w:rsidRDefault="0080396B" w:rsidP="00370AA3">
      <w:pPr>
        <w:pStyle w:val="a"/>
        <w:numPr>
          <w:ilvl w:val="0"/>
          <w:numId w:val="45"/>
        </w:numPr>
        <w:spacing w:line="240" w:lineRule="auto"/>
        <w:jc w:val="left"/>
      </w:pPr>
      <w:r w:rsidRPr="008E6FCB">
        <w:br w:type="page"/>
      </w:r>
    </w:p>
    <w:p w:rsidR="00D34410" w:rsidRPr="006F6A74" w:rsidRDefault="00D34410" w:rsidP="00D34410">
      <w:pPr>
        <w:pStyle w:val="1"/>
        <w:numPr>
          <w:ilvl w:val="0"/>
          <w:numId w:val="0"/>
        </w:numPr>
        <w:rPr>
          <w:lang w:eastAsia="ru-RU"/>
        </w:rPr>
      </w:pPr>
      <w:bookmarkStart w:id="6" w:name="_Toc453382247"/>
      <w:bookmarkStart w:id="7" w:name="_Toc465727511"/>
      <w:bookmarkStart w:id="8" w:name="_Toc465730116"/>
      <w:r>
        <w:rPr>
          <w:lang w:eastAsia="ru-RU"/>
        </w:rPr>
        <w:lastRenderedPageBreak/>
        <w:t>Додаток А</w:t>
      </w:r>
      <w:bookmarkEnd w:id="6"/>
      <w:bookmarkEnd w:id="7"/>
      <w:bookmarkEnd w:id="8"/>
    </w:p>
    <w:p w:rsidR="00D34410" w:rsidRDefault="00D34410" w:rsidP="00D34410">
      <w:pPr>
        <w:ind w:firstLine="0"/>
        <w:jc w:val="center"/>
      </w:pPr>
      <w:r>
        <w:rPr>
          <w:lang w:val="en-US"/>
        </w:rPr>
        <w:t>ERD</w:t>
      </w:r>
      <w:r w:rsidRPr="00FB5C71">
        <w:rPr>
          <w:lang w:val="ru-RU"/>
        </w:rPr>
        <w:t xml:space="preserve"> </w:t>
      </w:r>
      <w:r>
        <w:t xml:space="preserve">процесу «Отримання </w:t>
      </w:r>
      <w:proofErr w:type="spellStart"/>
      <w:r>
        <w:t>інтерв</w:t>
      </w:r>
      <w:proofErr w:type="spellEnd"/>
      <w:r w:rsidRPr="00E7581D">
        <w:rPr>
          <w:lang w:val="ru-RU"/>
        </w:rPr>
        <w:t>’</w:t>
      </w:r>
      <w:r>
        <w:t>ю»</w:t>
      </w:r>
    </w:p>
    <w:p w:rsidR="00D34410" w:rsidRDefault="00D34410" w:rsidP="00D34410">
      <w:pPr>
        <w:jc w:val="center"/>
      </w:pPr>
    </w:p>
    <w:p w:rsidR="00D34410" w:rsidRDefault="00D34410" w:rsidP="00D34410">
      <w:pPr>
        <w:jc w:val="center"/>
      </w:pPr>
    </w:p>
    <w:p w:rsidR="00D34410" w:rsidRDefault="00AE7C95" w:rsidP="00D34410">
      <w:pPr>
        <w:ind w:firstLine="0"/>
        <w:jc w:val="center"/>
      </w:pPr>
      <w:r w:rsidRPr="00AE7C95">
        <w:rPr>
          <w:noProof/>
          <w:lang w:val="en-US"/>
        </w:rPr>
        <w:drawing>
          <wp:inline distT="0" distB="0" distL="0" distR="0">
            <wp:extent cx="2962275" cy="584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10" w:rsidRDefault="00D34410" w:rsidP="00D34410">
      <w:pPr>
        <w:pStyle w:val="ItemizedList"/>
        <w:numPr>
          <w:ilvl w:val="0"/>
          <w:numId w:val="0"/>
        </w:numPr>
        <w:ind w:firstLine="709"/>
        <w:jc w:val="center"/>
      </w:pPr>
    </w:p>
    <w:p w:rsidR="00D34410" w:rsidRDefault="00D34410" w:rsidP="00D34410">
      <w:pPr>
        <w:pStyle w:val="ItemizedList"/>
        <w:numPr>
          <w:ilvl w:val="0"/>
          <w:numId w:val="0"/>
        </w:numPr>
        <w:jc w:val="center"/>
      </w:pPr>
      <w:r w:rsidRPr="009F2FAB">
        <w:t>Рисунок А.</w:t>
      </w:r>
      <w:r>
        <w:t>1 –</w:t>
      </w:r>
      <w:r w:rsidRPr="009F2FAB">
        <w:t xml:space="preserve"> </w:t>
      </w:r>
      <w:r>
        <w:rPr>
          <w:lang w:val="en-US"/>
        </w:rPr>
        <w:t>ERD</w:t>
      </w:r>
      <w:r w:rsidRPr="009F2FAB">
        <w:t xml:space="preserve"> процесу «</w:t>
      </w:r>
      <w:r>
        <w:t xml:space="preserve">Отримання </w:t>
      </w:r>
      <w:proofErr w:type="spellStart"/>
      <w:r>
        <w:t>інтерв</w:t>
      </w:r>
      <w:proofErr w:type="spellEnd"/>
      <w:r w:rsidRPr="00E7581D">
        <w:rPr>
          <w:lang w:val="ru-RU"/>
        </w:rPr>
        <w:t>’</w:t>
      </w:r>
      <w:r>
        <w:t>ю</w:t>
      </w:r>
      <w:r w:rsidRPr="009F2FAB">
        <w:t>»</w:t>
      </w:r>
    </w:p>
    <w:p w:rsidR="00F138ED" w:rsidRPr="008E6FCB" w:rsidRDefault="00F138ED" w:rsidP="00D34410">
      <w:pPr>
        <w:spacing w:line="240" w:lineRule="auto"/>
        <w:ind w:firstLine="0"/>
        <w:jc w:val="left"/>
      </w:pPr>
    </w:p>
    <w:sectPr w:rsidR="00F138ED" w:rsidRPr="008E6FCB" w:rsidSect="0031646B">
      <w:headerReference w:type="default" r:id="rId10"/>
      <w:pgSz w:w="11906" w:h="16838"/>
      <w:pgMar w:top="1134" w:right="567" w:bottom="1134" w:left="1134" w:header="113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7A0" w:rsidRDefault="00F377A0" w:rsidP="00184F49">
      <w:pPr>
        <w:spacing w:line="240" w:lineRule="auto"/>
      </w:pPr>
      <w:r>
        <w:separator/>
      </w:r>
    </w:p>
  </w:endnote>
  <w:endnote w:type="continuationSeparator" w:id="0">
    <w:p w:rsidR="00F377A0" w:rsidRDefault="00F377A0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7A0" w:rsidRDefault="00F377A0" w:rsidP="00184F49">
      <w:pPr>
        <w:spacing w:line="240" w:lineRule="auto"/>
      </w:pPr>
      <w:r>
        <w:separator/>
      </w:r>
    </w:p>
  </w:footnote>
  <w:footnote w:type="continuationSeparator" w:id="0">
    <w:p w:rsidR="00F377A0" w:rsidRDefault="00F377A0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A3" w:rsidRPr="00A86DE2" w:rsidRDefault="00370AA3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E7C95">
      <w:rPr>
        <w:noProof/>
      </w:rPr>
      <w:t>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0DE3"/>
    <w:multiLevelType w:val="hybridMultilevel"/>
    <w:tmpl w:val="CC7430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0655BA"/>
    <w:multiLevelType w:val="hybridMultilevel"/>
    <w:tmpl w:val="E946A2B8"/>
    <w:lvl w:ilvl="0" w:tplc="7A101E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774B4"/>
    <w:multiLevelType w:val="hybridMultilevel"/>
    <w:tmpl w:val="C53E4CC6"/>
    <w:lvl w:ilvl="0" w:tplc="7A101E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5536A69"/>
    <w:multiLevelType w:val="hybridMultilevel"/>
    <w:tmpl w:val="0D1E9480"/>
    <w:lvl w:ilvl="0" w:tplc="7A10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44847A2"/>
    <w:multiLevelType w:val="hybridMultilevel"/>
    <w:tmpl w:val="B51ED848"/>
    <w:lvl w:ilvl="0" w:tplc="7A101E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37926"/>
    <w:multiLevelType w:val="hybridMultilevel"/>
    <w:tmpl w:val="18A83602"/>
    <w:lvl w:ilvl="0" w:tplc="7A101E0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E34117"/>
    <w:multiLevelType w:val="hybridMultilevel"/>
    <w:tmpl w:val="8DB4C9E0"/>
    <w:lvl w:ilvl="0" w:tplc="7A101E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01655"/>
    <w:multiLevelType w:val="multilevel"/>
    <w:tmpl w:val="C55279D6"/>
    <w:numStyleLink w:val="Appendices"/>
  </w:abstractNum>
  <w:abstractNum w:abstractNumId="14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3D2D16AB"/>
    <w:multiLevelType w:val="multilevel"/>
    <w:tmpl w:val="B390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81479"/>
    <w:multiLevelType w:val="hybridMultilevel"/>
    <w:tmpl w:val="32289EBE"/>
    <w:lvl w:ilvl="0" w:tplc="7A101E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A464C"/>
    <w:multiLevelType w:val="multilevel"/>
    <w:tmpl w:val="C55279D6"/>
    <w:numStyleLink w:val="Appendices"/>
  </w:abstractNum>
  <w:abstractNum w:abstractNumId="19" w15:restartNumberingAfterBreak="0">
    <w:nsid w:val="42CB2FFB"/>
    <w:multiLevelType w:val="hybridMultilevel"/>
    <w:tmpl w:val="B9F8D004"/>
    <w:lvl w:ilvl="0" w:tplc="7A10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2E569D"/>
    <w:multiLevelType w:val="hybridMultilevel"/>
    <w:tmpl w:val="DCAC3FA6"/>
    <w:lvl w:ilvl="0" w:tplc="7A101E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2" w15:restartNumberingAfterBreak="0">
    <w:nsid w:val="498B277E"/>
    <w:multiLevelType w:val="multilevel"/>
    <w:tmpl w:val="5AB8C542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4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5A44AE3"/>
    <w:multiLevelType w:val="multilevel"/>
    <w:tmpl w:val="C55279D6"/>
    <w:numStyleLink w:val="Appendices"/>
  </w:abstractNum>
  <w:abstractNum w:abstractNumId="26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A6B7A33"/>
    <w:multiLevelType w:val="hybridMultilevel"/>
    <w:tmpl w:val="801411A6"/>
    <w:lvl w:ilvl="0" w:tplc="DC3CA4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D002028"/>
    <w:multiLevelType w:val="hybridMultilevel"/>
    <w:tmpl w:val="9AD2D688"/>
    <w:lvl w:ilvl="0" w:tplc="1D5CC4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F6911DA"/>
    <w:multiLevelType w:val="hybridMultilevel"/>
    <w:tmpl w:val="B9324884"/>
    <w:lvl w:ilvl="0" w:tplc="D862DAA0">
      <w:numFmt w:val="bullet"/>
      <w:lvlText w:val="•"/>
      <w:lvlJc w:val="left"/>
      <w:pPr>
        <w:ind w:left="1279" w:hanging="57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216307A"/>
    <w:multiLevelType w:val="hybridMultilevel"/>
    <w:tmpl w:val="FFF28432"/>
    <w:lvl w:ilvl="0" w:tplc="DC3CA4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D5582"/>
    <w:multiLevelType w:val="multilevel"/>
    <w:tmpl w:val="400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369AA"/>
    <w:multiLevelType w:val="hybridMultilevel"/>
    <w:tmpl w:val="C0C2591E"/>
    <w:lvl w:ilvl="0" w:tplc="7A10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ED3A77"/>
    <w:multiLevelType w:val="hybridMultilevel"/>
    <w:tmpl w:val="6C14A758"/>
    <w:lvl w:ilvl="0" w:tplc="7A101E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9"/>
  </w:num>
  <w:num w:numId="5">
    <w:abstractNumId w:val="34"/>
  </w:num>
  <w:num w:numId="6">
    <w:abstractNumId w:val="26"/>
  </w:num>
  <w:num w:numId="7">
    <w:abstractNumId w:val="22"/>
    <w:lvlOverride w:ilvl="0">
      <w:lvl w:ilvl="0">
        <w:start w:val="1"/>
        <w:numFmt w:val="decimal"/>
        <w:pStyle w:val="1"/>
        <w:lvlText w:val="%1"/>
        <w:lvlJc w:val="center"/>
        <w:pPr>
          <w:tabs>
            <w:tab w:val="num" w:pos="284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709"/>
          </w:tabs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09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7"/>
  </w:num>
  <w:num w:numId="9">
    <w:abstractNumId w:val="6"/>
  </w:num>
  <w:num w:numId="10">
    <w:abstractNumId w:val="23"/>
  </w:num>
  <w:num w:numId="11">
    <w:abstractNumId w:val="14"/>
  </w:num>
  <w:num w:numId="12">
    <w:abstractNumId w:val="30"/>
  </w:num>
  <w:num w:numId="13">
    <w:abstractNumId w:val="30"/>
    <w:lvlOverride w:ilvl="0">
      <w:startOverride w:val="1"/>
    </w:lvlOverride>
  </w:num>
  <w:num w:numId="14">
    <w:abstractNumId w:val="30"/>
    <w:lvlOverride w:ilvl="0">
      <w:startOverride w:val="1"/>
    </w:lvlOverride>
  </w:num>
  <w:num w:numId="15">
    <w:abstractNumId w:val="30"/>
    <w:lvlOverride w:ilvl="0">
      <w:startOverride w:val="1"/>
    </w:lvlOverride>
  </w:num>
  <w:num w:numId="16">
    <w:abstractNumId w:val="30"/>
    <w:lvlOverride w:ilvl="0">
      <w:startOverride w:val="1"/>
    </w:lvlOverride>
  </w:num>
  <w:num w:numId="17">
    <w:abstractNumId w:val="30"/>
    <w:lvlOverride w:ilvl="0">
      <w:startOverride w:val="1"/>
    </w:lvlOverride>
  </w:num>
  <w:num w:numId="18">
    <w:abstractNumId w:val="3"/>
  </w:num>
  <w:num w:numId="19">
    <w:abstractNumId w:val="24"/>
  </w:num>
  <w:num w:numId="20">
    <w:abstractNumId w:val="11"/>
  </w:num>
  <w:num w:numId="21">
    <w:abstractNumId w:val="30"/>
    <w:lvlOverride w:ilvl="0">
      <w:startOverride w:val="1"/>
    </w:lvlOverride>
  </w:num>
  <w:num w:numId="22">
    <w:abstractNumId w:val="5"/>
  </w:num>
  <w:num w:numId="23">
    <w:abstractNumId w:val="25"/>
  </w:num>
  <w:num w:numId="24">
    <w:abstractNumId w:val="13"/>
  </w:num>
  <w:num w:numId="25">
    <w:abstractNumId w:val="18"/>
  </w:num>
  <w:num w:numId="26">
    <w:abstractNumId w:val="30"/>
    <w:lvlOverride w:ilvl="0">
      <w:startOverride w:val="1"/>
    </w:lvlOverride>
  </w:num>
  <w:num w:numId="27">
    <w:abstractNumId w:val="0"/>
  </w:num>
  <w:num w:numId="28">
    <w:abstractNumId w:val="33"/>
  </w:num>
  <w:num w:numId="29">
    <w:abstractNumId w:val="16"/>
  </w:num>
  <w:num w:numId="30">
    <w:abstractNumId w:val="4"/>
  </w:num>
  <w:num w:numId="31">
    <w:abstractNumId w:val="19"/>
  </w:num>
  <w:num w:numId="32">
    <w:abstractNumId w:val="31"/>
  </w:num>
  <w:num w:numId="33">
    <w:abstractNumId w:val="17"/>
  </w:num>
  <w:num w:numId="34">
    <w:abstractNumId w:val="22"/>
    <w:lvlOverride w:ilvl="0">
      <w:startOverride w:val="2"/>
    </w:lvlOverride>
    <w:lvlOverride w:ilvl="1">
      <w:startOverride w:val="2"/>
    </w:lvlOverride>
  </w:num>
  <w:num w:numId="35">
    <w:abstractNumId w:val="1"/>
  </w:num>
  <w:num w:numId="36">
    <w:abstractNumId w:val="20"/>
  </w:num>
  <w:num w:numId="37">
    <w:abstractNumId w:val="29"/>
  </w:num>
  <w:num w:numId="38">
    <w:abstractNumId w:val="27"/>
  </w:num>
  <w:num w:numId="39">
    <w:abstractNumId w:val="10"/>
  </w:num>
  <w:num w:numId="40">
    <w:abstractNumId w:val="12"/>
  </w:num>
  <w:num w:numId="41">
    <w:abstractNumId w:val="35"/>
  </w:num>
  <w:num w:numId="42">
    <w:abstractNumId w:val="2"/>
  </w:num>
  <w:num w:numId="43">
    <w:abstractNumId w:val="32"/>
  </w:num>
  <w:num w:numId="44">
    <w:abstractNumId w:val="36"/>
  </w:num>
  <w:num w:numId="45">
    <w:abstractNumId w:val="8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0A"/>
    <w:rsid w:val="00000A02"/>
    <w:rsid w:val="00005146"/>
    <w:rsid w:val="0000542D"/>
    <w:rsid w:val="000077FA"/>
    <w:rsid w:val="00013359"/>
    <w:rsid w:val="000137D6"/>
    <w:rsid w:val="00021B34"/>
    <w:rsid w:val="00022696"/>
    <w:rsid w:val="00023489"/>
    <w:rsid w:val="00026E76"/>
    <w:rsid w:val="0003629E"/>
    <w:rsid w:val="0003694E"/>
    <w:rsid w:val="000441AC"/>
    <w:rsid w:val="00050CC2"/>
    <w:rsid w:val="00054A69"/>
    <w:rsid w:val="0005535D"/>
    <w:rsid w:val="00056139"/>
    <w:rsid w:val="00056C18"/>
    <w:rsid w:val="0005723E"/>
    <w:rsid w:val="00057A1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2E0A"/>
    <w:rsid w:val="000C4C87"/>
    <w:rsid w:val="000C63C3"/>
    <w:rsid w:val="000C7F21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DFA"/>
    <w:rsid w:val="001944DC"/>
    <w:rsid w:val="00194D7B"/>
    <w:rsid w:val="001A353D"/>
    <w:rsid w:val="001B0396"/>
    <w:rsid w:val="001C143D"/>
    <w:rsid w:val="001C1F39"/>
    <w:rsid w:val="001C2C2F"/>
    <w:rsid w:val="001C5E12"/>
    <w:rsid w:val="001D63B5"/>
    <w:rsid w:val="001E0660"/>
    <w:rsid w:val="001E2677"/>
    <w:rsid w:val="001E5393"/>
    <w:rsid w:val="001E7730"/>
    <w:rsid w:val="001F05FE"/>
    <w:rsid w:val="001F452F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5389F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046"/>
    <w:rsid w:val="002D4614"/>
    <w:rsid w:val="002E0536"/>
    <w:rsid w:val="002E132C"/>
    <w:rsid w:val="002E6ABE"/>
    <w:rsid w:val="002E7A4C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646B"/>
    <w:rsid w:val="00317D7C"/>
    <w:rsid w:val="00324DE9"/>
    <w:rsid w:val="0032551D"/>
    <w:rsid w:val="00327157"/>
    <w:rsid w:val="003273D1"/>
    <w:rsid w:val="0032777F"/>
    <w:rsid w:val="003307A5"/>
    <w:rsid w:val="003357D9"/>
    <w:rsid w:val="0034043B"/>
    <w:rsid w:val="00340445"/>
    <w:rsid w:val="003445E5"/>
    <w:rsid w:val="00344F21"/>
    <w:rsid w:val="003517EC"/>
    <w:rsid w:val="00351EEB"/>
    <w:rsid w:val="00353BB1"/>
    <w:rsid w:val="0035476A"/>
    <w:rsid w:val="00356A51"/>
    <w:rsid w:val="00361FAC"/>
    <w:rsid w:val="00370AA3"/>
    <w:rsid w:val="003811FB"/>
    <w:rsid w:val="003832C2"/>
    <w:rsid w:val="003858BC"/>
    <w:rsid w:val="003905EA"/>
    <w:rsid w:val="003935A6"/>
    <w:rsid w:val="003A2206"/>
    <w:rsid w:val="003A2637"/>
    <w:rsid w:val="003A58CA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2A16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43BF9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A430D"/>
    <w:rsid w:val="004B0000"/>
    <w:rsid w:val="004B622E"/>
    <w:rsid w:val="004C48B2"/>
    <w:rsid w:val="004C594A"/>
    <w:rsid w:val="004D17E9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158"/>
    <w:rsid w:val="00582469"/>
    <w:rsid w:val="00585A57"/>
    <w:rsid w:val="00585E36"/>
    <w:rsid w:val="00586832"/>
    <w:rsid w:val="0059254E"/>
    <w:rsid w:val="00594739"/>
    <w:rsid w:val="00594BAC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333B"/>
    <w:rsid w:val="005E433B"/>
    <w:rsid w:val="005E5333"/>
    <w:rsid w:val="005F16BF"/>
    <w:rsid w:val="005F21C3"/>
    <w:rsid w:val="005F25C3"/>
    <w:rsid w:val="005F6C10"/>
    <w:rsid w:val="005F6DED"/>
    <w:rsid w:val="005F709C"/>
    <w:rsid w:val="00601227"/>
    <w:rsid w:val="00601495"/>
    <w:rsid w:val="006037A9"/>
    <w:rsid w:val="00603D70"/>
    <w:rsid w:val="00611F57"/>
    <w:rsid w:val="00622988"/>
    <w:rsid w:val="00624830"/>
    <w:rsid w:val="00624DB3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44DD"/>
    <w:rsid w:val="00696754"/>
    <w:rsid w:val="006A3D47"/>
    <w:rsid w:val="006A4576"/>
    <w:rsid w:val="006A4D59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4C10"/>
    <w:rsid w:val="00757F25"/>
    <w:rsid w:val="00761415"/>
    <w:rsid w:val="0076214D"/>
    <w:rsid w:val="00762FFA"/>
    <w:rsid w:val="00763D74"/>
    <w:rsid w:val="007640EB"/>
    <w:rsid w:val="007666E3"/>
    <w:rsid w:val="00775007"/>
    <w:rsid w:val="00777E05"/>
    <w:rsid w:val="00780740"/>
    <w:rsid w:val="007858F5"/>
    <w:rsid w:val="007940A9"/>
    <w:rsid w:val="007964AF"/>
    <w:rsid w:val="007A678C"/>
    <w:rsid w:val="007B0E14"/>
    <w:rsid w:val="007B4B1B"/>
    <w:rsid w:val="007B4ED9"/>
    <w:rsid w:val="007B50C6"/>
    <w:rsid w:val="007C04C9"/>
    <w:rsid w:val="007C088F"/>
    <w:rsid w:val="007E0A22"/>
    <w:rsid w:val="007E0A89"/>
    <w:rsid w:val="007E669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396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67276"/>
    <w:rsid w:val="008719A1"/>
    <w:rsid w:val="008867BE"/>
    <w:rsid w:val="00890FE2"/>
    <w:rsid w:val="00892C45"/>
    <w:rsid w:val="00892F9F"/>
    <w:rsid w:val="00893DD8"/>
    <w:rsid w:val="00894292"/>
    <w:rsid w:val="008A36DB"/>
    <w:rsid w:val="008A3EB8"/>
    <w:rsid w:val="008B2D6F"/>
    <w:rsid w:val="008C3BD9"/>
    <w:rsid w:val="008C4E59"/>
    <w:rsid w:val="008E07CE"/>
    <w:rsid w:val="008E3AB1"/>
    <w:rsid w:val="008E6FCB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2015E"/>
    <w:rsid w:val="00933A2D"/>
    <w:rsid w:val="0093516E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53B6"/>
    <w:rsid w:val="00A1681A"/>
    <w:rsid w:val="00A3262F"/>
    <w:rsid w:val="00A34891"/>
    <w:rsid w:val="00A355C1"/>
    <w:rsid w:val="00A403B4"/>
    <w:rsid w:val="00A61465"/>
    <w:rsid w:val="00A629E2"/>
    <w:rsid w:val="00A62E7F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E7C95"/>
    <w:rsid w:val="00AF134A"/>
    <w:rsid w:val="00AF16C0"/>
    <w:rsid w:val="00AF4461"/>
    <w:rsid w:val="00AF5A91"/>
    <w:rsid w:val="00AF6985"/>
    <w:rsid w:val="00B02CCE"/>
    <w:rsid w:val="00B034CC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6ABE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3506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5AE0"/>
    <w:rsid w:val="00C14C8C"/>
    <w:rsid w:val="00C24F23"/>
    <w:rsid w:val="00C2511A"/>
    <w:rsid w:val="00C27589"/>
    <w:rsid w:val="00C323BD"/>
    <w:rsid w:val="00C33992"/>
    <w:rsid w:val="00C33CA2"/>
    <w:rsid w:val="00C415D2"/>
    <w:rsid w:val="00C417F6"/>
    <w:rsid w:val="00C42C47"/>
    <w:rsid w:val="00C44467"/>
    <w:rsid w:val="00C50986"/>
    <w:rsid w:val="00C526D9"/>
    <w:rsid w:val="00C5524A"/>
    <w:rsid w:val="00C55EFF"/>
    <w:rsid w:val="00C56018"/>
    <w:rsid w:val="00C60DE3"/>
    <w:rsid w:val="00C63C03"/>
    <w:rsid w:val="00C65414"/>
    <w:rsid w:val="00C65FD7"/>
    <w:rsid w:val="00C67D38"/>
    <w:rsid w:val="00C707CC"/>
    <w:rsid w:val="00C71167"/>
    <w:rsid w:val="00C72C24"/>
    <w:rsid w:val="00C72FF5"/>
    <w:rsid w:val="00C825D9"/>
    <w:rsid w:val="00C84321"/>
    <w:rsid w:val="00C948A5"/>
    <w:rsid w:val="00C97DDD"/>
    <w:rsid w:val="00CA0FC2"/>
    <w:rsid w:val="00CA144B"/>
    <w:rsid w:val="00CA358D"/>
    <w:rsid w:val="00CA3C40"/>
    <w:rsid w:val="00CA6176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29A0"/>
    <w:rsid w:val="00CE4052"/>
    <w:rsid w:val="00CE5204"/>
    <w:rsid w:val="00CE7B1B"/>
    <w:rsid w:val="00CF6B8B"/>
    <w:rsid w:val="00CF77FF"/>
    <w:rsid w:val="00D048D3"/>
    <w:rsid w:val="00D0615E"/>
    <w:rsid w:val="00D22B21"/>
    <w:rsid w:val="00D239F7"/>
    <w:rsid w:val="00D25119"/>
    <w:rsid w:val="00D34410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3DF7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DF641A"/>
    <w:rsid w:val="00E07620"/>
    <w:rsid w:val="00E11021"/>
    <w:rsid w:val="00E1386F"/>
    <w:rsid w:val="00E13DC3"/>
    <w:rsid w:val="00E15DBE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2EDC"/>
    <w:rsid w:val="00E568DE"/>
    <w:rsid w:val="00E631BA"/>
    <w:rsid w:val="00E672DE"/>
    <w:rsid w:val="00E67FC8"/>
    <w:rsid w:val="00E7581D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040D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5653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377A0"/>
    <w:rsid w:val="00F44BEA"/>
    <w:rsid w:val="00F46AED"/>
    <w:rsid w:val="00F51AC2"/>
    <w:rsid w:val="00F53062"/>
    <w:rsid w:val="00F55B93"/>
    <w:rsid w:val="00F56736"/>
    <w:rsid w:val="00F574C1"/>
    <w:rsid w:val="00F57576"/>
    <w:rsid w:val="00F57CDA"/>
    <w:rsid w:val="00F63558"/>
    <w:rsid w:val="00F639B3"/>
    <w:rsid w:val="00F675EC"/>
    <w:rsid w:val="00F67FFB"/>
    <w:rsid w:val="00F7144D"/>
    <w:rsid w:val="00F83800"/>
    <w:rsid w:val="00F8565A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15D3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57836"/>
  <w15:chartTrackingRefBased/>
  <w15:docId w15:val="{F0C1256B-F7E7-438F-81AA-FC9FC62A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и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46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і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і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у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paragraph" w:styleId="af2">
    <w:name w:val="Normal (Web)"/>
    <w:basedOn w:val="a0"/>
    <w:uiPriority w:val="99"/>
    <w:semiHidden/>
    <w:unhideWhenUsed/>
    <w:rsid w:val="002E053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0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1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9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8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1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4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9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Dialog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ha\Desktop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443AE-08AA-433E-BEF8-1E6283F8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template_dstu.dot</Template>
  <TotalTime>47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3142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Вкєдах</dc:creator>
  <cp:keywords/>
  <dc:description/>
  <cp:lastModifiedBy>Вкєдах Маша</cp:lastModifiedBy>
  <cp:revision>4</cp:revision>
  <cp:lastPrinted>2016-10-10T17:00:00Z</cp:lastPrinted>
  <dcterms:created xsi:type="dcterms:W3CDTF">2016-10-31T23:26:00Z</dcterms:created>
  <dcterms:modified xsi:type="dcterms:W3CDTF">2016-12-25T17:24:00Z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